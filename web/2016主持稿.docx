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F72" w:rsidRPr="00932AD9" w:rsidRDefault="002F6F72" w:rsidP="002F6F72">
      <w:pPr>
        <w:tabs>
          <w:tab w:val="left" w:pos="2800"/>
        </w:tabs>
        <w:ind w:firstLineChars="700" w:firstLine="31680"/>
        <w:rPr>
          <w:rFonts w:ascii="宋体" w:eastAsia="宋体" w:hAnsi="宋体"/>
          <w:b/>
          <w:sz w:val="32"/>
          <w:szCs w:val="32"/>
        </w:rPr>
      </w:pPr>
      <w:r w:rsidRPr="00932AD9">
        <w:rPr>
          <w:rFonts w:ascii="宋体" w:eastAsia="宋体" w:hAnsi="宋体"/>
          <w:b/>
          <w:sz w:val="32"/>
          <w:szCs w:val="32"/>
        </w:rPr>
        <w:t>2016</w:t>
      </w:r>
      <w:r w:rsidRPr="00932AD9">
        <w:rPr>
          <w:rFonts w:ascii="宋体" w:eastAsia="宋体" w:hAnsi="宋体" w:hint="eastAsia"/>
          <w:b/>
          <w:sz w:val="32"/>
          <w:szCs w:val="32"/>
        </w:rPr>
        <w:t>年春茗晚会主持稿</w:t>
      </w:r>
    </w:p>
    <w:p w:rsidR="002F6F72" w:rsidRPr="00932AD9" w:rsidRDefault="002F6F72" w:rsidP="008614A0">
      <w:pPr>
        <w:tabs>
          <w:tab w:val="left" w:pos="2800"/>
        </w:tabs>
        <w:ind w:firstLineChars="49" w:firstLine="31680"/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音乐停，主持人亮相开场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女：尊敬的女士们，先生们</w:t>
      </w:r>
      <w:r>
        <w:rPr>
          <w:rFonts w:hint="eastAsia"/>
        </w:rPr>
        <w:t>。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男：在座噶靓仔，靓女们</w:t>
      </w:r>
      <w:r>
        <w:rPr>
          <w:rFonts w:hint="eastAsia"/>
        </w:rPr>
        <w:t>。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女：以及各位小鲜肉，老腊肉们</w:t>
      </w:r>
      <w:r>
        <w:rPr>
          <w:rFonts w:ascii="宋体" w:eastAsia="宋体" w:hAnsi="宋体" w:cs="宋体"/>
        </w:rPr>
        <w:t xml:space="preserve"> </w:t>
      </w:r>
      <w:r>
        <w:rPr>
          <w:rFonts w:hint="eastAsia"/>
        </w:rPr>
        <w:t>。</w:t>
      </w:r>
    </w:p>
    <w:p w:rsidR="002F6F72" w:rsidRPr="009B5D7F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合：大家晚上好！！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女：我是财务部的</w:t>
      </w:r>
      <w:r>
        <w:t>Jade</w:t>
      </w:r>
      <w:r>
        <w:rPr>
          <w:rFonts w:hint="eastAsia"/>
        </w:rPr>
        <w:t>。</w:t>
      </w:r>
    </w:p>
    <w:p w:rsidR="002F6F72" w:rsidRPr="009B5D7F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男：我系</w:t>
      </w:r>
      <w:r w:rsidRPr="009B5D7F">
        <w:rPr>
          <w:rFonts w:ascii="宋体" w:eastAsia="宋体" w:hAnsi="宋体" w:cs="宋体"/>
        </w:rPr>
        <w:t>IT</w:t>
      </w:r>
      <w:r>
        <w:rPr>
          <w:rFonts w:ascii="宋体" w:eastAsia="宋体" w:hAnsi="宋体" w:cs="宋体" w:hint="eastAsia"/>
        </w:rPr>
        <w:t>部门的</w:t>
      </w:r>
      <w:r w:rsidRPr="009B5D7F">
        <w:rPr>
          <w:rFonts w:ascii="宋体" w:eastAsia="宋体" w:hAnsi="宋体" w:cs="宋体"/>
        </w:rPr>
        <w:t>Jack</w:t>
      </w:r>
      <w:r w:rsidRPr="009B5D7F">
        <w:rPr>
          <w:rFonts w:ascii="宋体" w:eastAsia="宋体" w:hAnsi="宋体" w:cs="宋体" w:hint="eastAsia"/>
        </w:rPr>
        <w:t>。</w:t>
      </w:r>
    </w:p>
    <w:p w:rsidR="002F6F72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男：阿</w:t>
      </w:r>
      <w:r>
        <w:rPr>
          <w:rFonts w:ascii="宋体" w:eastAsia="宋体" w:hAnsi="宋体" w:cs="宋体"/>
        </w:rPr>
        <w:t>Jade</w:t>
      </w:r>
      <w:r>
        <w:rPr>
          <w:rFonts w:ascii="宋体" w:eastAsia="宋体" w:hAnsi="宋体" w:cs="宋体" w:hint="eastAsia"/>
        </w:rPr>
        <w:t>啊！转眼又是一年了喔。</w:t>
      </w:r>
    </w:p>
    <w:p w:rsidR="002F6F72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女：对呀！你脸上的皱纹又多了一圈了呀</w:t>
      </w:r>
      <w:r>
        <w:rPr>
          <w:rFonts w:ascii="宋体" w:eastAsia="宋体" w:hAnsi="宋体" w:cs="宋体"/>
        </w:rPr>
        <w:t>~~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男：计下计下我们一起共事都几耐下啦喔，加加埋埋都接近有</w:t>
      </w:r>
      <w:r>
        <w:rPr>
          <w:rFonts w:ascii="宋体" w:eastAsia="宋体" w:hAnsi="宋体" w:cs="宋体"/>
        </w:rPr>
        <w:t>~~~~~~~</w:t>
      </w:r>
      <w:r>
        <w:rPr>
          <w:rFonts w:ascii="宋体" w:eastAsia="宋体" w:hAnsi="宋体" w:cs="宋体" w:hint="eastAsia"/>
        </w:rPr>
        <w:t>（停顿下，办出思索的样子）</w:t>
      </w:r>
      <w:r w:rsidRPr="00524782">
        <w:rPr>
          <w:rFonts w:ascii="宋体" w:eastAsia="宋体" w:hAnsi="宋体" w:cs="宋体" w:hint="eastAsia"/>
          <w:color w:val="FF0000"/>
        </w:rPr>
        <w:t>一个星期（很开心的说出）</w:t>
      </w:r>
      <w:r>
        <w:rPr>
          <w:rFonts w:ascii="宋体" w:eastAsia="宋体" w:hAnsi="宋体" w:cs="宋体" w:hint="eastAsia"/>
        </w:rPr>
        <w:t>。</w:t>
      </w:r>
    </w:p>
    <w:p w:rsidR="002F6F72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女：对呀，一个星期能发生很多事啊。阿</w:t>
      </w:r>
      <w:r>
        <w:rPr>
          <w:rFonts w:ascii="宋体" w:eastAsia="宋体" w:hAnsi="宋体" w:cs="宋体"/>
        </w:rPr>
        <w:t>Jack</w:t>
      </w:r>
      <w:r>
        <w:rPr>
          <w:rFonts w:ascii="宋体" w:eastAsia="宋体" w:hAnsi="宋体" w:cs="宋体" w:hint="eastAsia"/>
        </w:rPr>
        <w:t>啊，听说你最近拿到一个奥斯卡影帝奖喔，要不今晚庆祝一下，把你今晚拿到的奖品都归我。。。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男：哎，人地系莱昂纳多</w:t>
      </w:r>
      <w:r>
        <w:rPr>
          <w:rFonts w:ascii="宋体" w:eastAsia="宋体" w:hAnsi="宋体" w:cs="宋体"/>
        </w:rPr>
        <w:t>~~Jack</w:t>
      </w:r>
      <w:r>
        <w:rPr>
          <w:rFonts w:ascii="宋体" w:eastAsia="宋体" w:hAnsi="宋体" w:cs="宋体" w:hint="eastAsia"/>
        </w:rPr>
        <w:t>，而我系</w:t>
      </w:r>
      <w:r>
        <w:rPr>
          <w:rFonts w:ascii="宋体" w:eastAsia="宋体" w:hAnsi="宋体" w:cs="宋体"/>
        </w:rPr>
        <w:t>Jack ~~yellow</w:t>
      </w:r>
      <w:r>
        <w:rPr>
          <w:rFonts w:ascii="宋体" w:eastAsia="宋体" w:hAnsi="宋体" w:cs="宋体" w:hint="eastAsia"/>
        </w:rPr>
        <w:t>，人地后生噶时候仲有超级靓女肉丝相伴啊，可怜我连个粉丝都冇一只，真失败，真系同名不同命啊</w:t>
      </w:r>
      <w:r>
        <w:rPr>
          <w:rFonts w:ascii="宋体" w:eastAsia="宋体" w:hAnsi="宋体" w:cs="宋体"/>
        </w:rPr>
        <w:t>~~~</w:t>
      </w:r>
      <w:r>
        <w:rPr>
          <w:rFonts w:ascii="宋体" w:eastAsia="宋体" w:hAnsi="宋体" w:cs="宋体" w:hint="eastAsia"/>
        </w:rPr>
        <w:t>睇下几时我都坐轮船出海睇下我遇唔遇到我噶肉丝。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女：可是我记得最后那个</w:t>
      </w:r>
      <w:r>
        <w:rPr>
          <w:rFonts w:ascii="宋体" w:eastAsia="宋体" w:hAnsi="宋体" w:cs="宋体"/>
        </w:rPr>
        <w:t>Jack</w:t>
      </w:r>
      <w:r>
        <w:rPr>
          <w:rFonts w:ascii="宋体" w:eastAsia="宋体" w:hAnsi="宋体" w:cs="宋体" w:hint="eastAsia"/>
        </w:rPr>
        <w:t>沉到海底里去啦</w:t>
      </w:r>
      <w:r>
        <w:rPr>
          <w:rFonts w:ascii="宋体" w:eastAsia="宋体" w:hAnsi="宋体" w:cs="宋体"/>
        </w:rPr>
        <w:t>~~~~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男：（无语中，沉默下）</w:t>
      </w:r>
      <w:r>
        <w:rPr>
          <w:rFonts w:hint="eastAsia"/>
        </w:rPr>
        <w:t>。。。</w:t>
      </w:r>
      <w:r>
        <w:rPr>
          <w:rFonts w:ascii="宋体" w:eastAsia="宋体" w:hAnsi="宋体" w:cs="宋体" w:hint="eastAsia"/>
        </w:rPr>
        <w:t>跳过果段唔讲得唔得啊！</w:t>
      </w:r>
    </w:p>
    <w:p w:rsidR="002F6F72" w:rsidRPr="0055196D" w:rsidRDefault="002F6F72" w:rsidP="0055196D">
      <w:pPr>
        <w:rPr>
          <w:rFonts w:eastAsia="宋体" w:cs="Tahoma"/>
        </w:rPr>
      </w:pPr>
      <w:r w:rsidRPr="0055196D">
        <w:rPr>
          <w:rFonts w:ascii="宋体" w:eastAsia="宋体" w:hAnsi="宋体" w:cs="宋体" w:hint="eastAsia"/>
        </w:rPr>
        <w:t>女：好好好，说到奥斯卡奖，大家都知道是小李子用了</w:t>
      </w:r>
      <w:r w:rsidRPr="0055196D">
        <w:rPr>
          <w:rFonts w:eastAsia="宋体" w:cs="Tahoma"/>
        </w:rPr>
        <w:t>N</w:t>
      </w:r>
      <w:r w:rsidRPr="0055196D">
        <w:rPr>
          <w:rFonts w:ascii="宋体" w:eastAsia="宋体" w:hAnsi="宋体" w:cs="宋体" w:hint="eastAsia"/>
        </w:rPr>
        <w:t>年的的努力才获得这项殊荣的</w:t>
      </w:r>
      <w:r w:rsidRPr="0055196D">
        <w:rPr>
          <w:rFonts w:ascii="Lingoes Unicode" w:eastAsia="Lingoes Unicode" w:hAnsi="Lingoes Unicode" w:cs="Lingoes Unicode" w:hint="eastAsia"/>
        </w:rPr>
        <w:t>。</w:t>
      </w:r>
      <w:r w:rsidRPr="0055196D">
        <w:rPr>
          <w:rFonts w:ascii="宋体" w:eastAsia="宋体" w:hAnsi="宋体" w:cs="宋体" w:hint="eastAsia"/>
        </w:rPr>
        <w:t>正如我们公司全体员工一年</w:t>
      </w:r>
      <w:r w:rsidRPr="0055196D">
        <w:rPr>
          <w:rFonts w:eastAsia="宋体" w:cs="Tahoma"/>
        </w:rPr>
        <w:t>365</w:t>
      </w:r>
      <w:r w:rsidRPr="0055196D">
        <w:rPr>
          <w:rFonts w:ascii="宋体" w:eastAsia="宋体" w:hAnsi="宋体" w:cs="宋体" w:hint="eastAsia"/>
        </w:rPr>
        <w:t>日的辛勤工作，在这里我们代表公司想对全体员工说声，谢谢你们！你们辛苦了！请你们为自己鼓掌！与此同时，我也想大家用热烈的掌声欢迎今晚来临现场的嘉宾</w:t>
      </w:r>
      <w:r w:rsidRPr="0055196D">
        <w:rPr>
          <w:rFonts w:ascii="微软雅黑" w:hAnsi="Calibri" w:cs="宋体" w:hint="eastAsia"/>
        </w:rPr>
        <w:t>。</w:t>
      </w:r>
    </w:p>
    <w:p w:rsidR="002F6F72" w:rsidRPr="0055196D" w:rsidRDefault="002F6F72" w:rsidP="0055196D">
      <w:pPr>
        <w:rPr>
          <w:rFonts w:eastAsia="宋体" w:cs="Tahoma"/>
        </w:rPr>
      </w:pPr>
      <w:r w:rsidRPr="0055196D">
        <w:rPr>
          <w:rFonts w:ascii="宋体" w:eastAsia="宋体" w:hAnsi="宋体" w:cs="宋体" w:hint="eastAsia"/>
        </w:rPr>
        <w:t>男：没错啦，今晚噶重要嘉宾包括：</w:t>
      </w:r>
      <w:r w:rsidRPr="0055196D">
        <w:rPr>
          <w:rFonts w:eastAsia="宋体" w:cs="Tahoma"/>
        </w:rPr>
        <w:t>Andrew </w:t>
      </w:r>
      <w:r w:rsidRPr="0055196D">
        <w:rPr>
          <w:rFonts w:ascii="宋体" w:eastAsia="宋体" w:hAnsi="宋体" w:cs="宋体" w:hint="eastAsia"/>
        </w:rPr>
        <w:t>蔡镇明先生</w:t>
      </w:r>
      <w:r w:rsidRPr="0055196D">
        <w:rPr>
          <w:rFonts w:eastAsia="宋体" w:cs="Tahoma"/>
        </w:rPr>
        <w:t>/Patrick </w:t>
      </w:r>
      <w:r w:rsidRPr="0055196D">
        <w:rPr>
          <w:rFonts w:ascii="宋体" w:eastAsia="宋体" w:hAnsi="宋体" w:cs="宋体" w:hint="eastAsia"/>
        </w:rPr>
        <w:t>林偉忠先生同</w:t>
      </w:r>
      <w:r w:rsidRPr="0055196D">
        <w:rPr>
          <w:rFonts w:eastAsia="宋体" w:cs="Tahoma"/>
        </w:rPr>
        <w:t>Emily </w:t>
      </w:r>
      <w:r w:rsidRPr="0055196D">
        <w:rPr>
          <w:rFonts w:ascii="宋体" w:eastAsia="宋体" w:hAnsi="宋体" w:cs="宋体" w:hint="eastAsia"/>
        </w:rPr>
        <w:t>蔣小美女士等等來賓，好多谢他们对本次晚会嘅大力支持</w:t>
      </w:r>
      <w:r w:rsidRPr="0055196D">
        <w:rPr>
          <w:rFonts w:ascii="Lingoes Unicode" w:eastAsia="Lingoes Unicode" w:hAnsi="Lingoes Unicode" w:cs="Lingoes Unicode" w:hint="eastAsia"/>
        </w:rPr>
        <w:t>。</w:t>
      </w:r>
      <w:r w:rsidRPr="0055196D">
        <w:rPr>
          <w:rFonts w:ascii="宋体" w:eastAsia="宋体" w:hAnsi="宋体" w:cs="宋体" w:hint="eastAsia"/>
        </w:rPr>
        <w:t>另外，需要值得一提噶是，和記公司</w:t>
      </w:r>
      <w:r w:rsidRPr="0055196D">
        <w:rPr>
          <w:rFonts w:eastAsia="宋体" w:cs="Tahoma"/>
        </w:rPr>
        <w:t xml:space="preserve">CFO Suzanne </w:t>
      </w:r>
      <w:r>
        <w:rPr>
          <w:rFonts w:eastAsia="宋体" w:cs="Tahoma" w:hint="eastAsia"/>
        </w:rPr>
        <w:t>郑慧善</w:t>
      </w:r>
      <w:r w:rsidRPr="0055196D">
        <w:rPr>
          <w:rFonts w:ascii="宋体" w:eastAsia="宋体" w:hAnsi="宋体" w:cs="宋体" w:hint="eastAsia"/>
        </w:rPr>
        <w:t>女士為了參加本次噶春茗晚會，下午</w:t>
      </w:r>
      <w:r w:rsidRPr="0055196D">
        <w:rPr>
          <w:rFonts w:eastAsia="宋体" w:cs="Tahoma"/>
        </w:rPr>
        <w:t>5</w:t>
      </w:r>
      <w:r w:rsidRPr="0055196D">
        <w:rPr>
          <w:rFonts w:ascii="宋体" w:eastAsia="宋体" w:hAnsi="宋体" w:cs="宋体" w:hint="eastAsia"/>
        </w:rPr>
        <w:t>點钟先系香港開完會，就馬不停蹄甘趕過來，依家仲系路上哈</w:t>
      </w:r>
      <w:r w:rsidRPr="0055196D">
        <w:rPr>
          <w:rFonts w:ascii="Lingoes Unicode" w:eastAsia="Lingoes Unicode" w:hAnsi="Lingoes Unicode" w:cs="Lingoes Unicode" w:hint="eastAsia"/>
        </w:rPr>
        <w:t>。</w:t>
      </w:r>
      <w:r w:rsidRPr="0055196D">
        <w:rPr>
          <w:rFonts w:ascii="宋体" w:eastAsia="宋体" w:hAnsi="宋体" w:cs="宋体" w:hint="eastAsia"/>
        </w:rPr>
        <w:t>真噶很感謝來賓們對本次春茗噶极度重視！</w:t>
      </w:r>
      <w:r>
        <w:rPr>
          <w:rFonts w:ascii="宋体" w:eastAsia="宋体" w:hAnsi="宋体" w:cs="宋体" w:hint="eastAsia"/>
        </w:rPr>
        <w:t>（拍掌）</w:t>
      </w:r>
    </w:p>
    <w:p w:rsidR="002F6F72" w:rsidRPr="0055196D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</w:rPr>
        <w:t>女：趁着大家满腔的热情，我想我们应该是时候宣布一件重大的事情了。</w:t>
      </w:r>
    </w:p>
    <w:p w:rsidR="002F6F72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</w:rPr>
        <w:t>男：有请蔡镇明先生，林偉忠先生以及蔣小美女士上台，进行今晚晚宴的启动仪式。</w:t>
      </w:r>
    </w:p>
    <w:p w:rsidR="002F6F72" w:rsidRPr="0055196D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男：哇，大家见到我地台上面成个波波池甘样，系咪都好想督下咧，甘跟住落来就有请我地噶三位嘉宾帮我地督爆晒滴波波啦！</w:t>
      </w:r>
    </w:p>
    <w:p w:rsidR="002F6F72" w:rsidRPr="0055196D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</w:rPr>
        <w:t>主持人在两边拉绳子，嘉宾戳气球，戳完为止。</w:t>
      </w:r>
    </w:p>
    <w:p w:rsidR="002F6F72" w:rsidRPr="0055196D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</w:rPr>
        <w:t>女：</w:t>
      </w:r>
      <w:r>
        <w:rPr>
          <w:rFonts w:ascii="宋体" w:eastAsia="宋体" w:hAnsi="宋体" w:cs="宋体" w:hint="eastAsia"/>
        </w:rPr>
        <w:t>好的，</w:t>
      </w:r>
      <w:r w:rsidRPr="0055196D">
        <w:rPr>
          <w:rFonts w:ascii="宋体" w:eastAsia="宋体" w:hAnsi="宋体" w:cs="宋体" w:hint="eastAsia"/>
        </w:rPr>
        <w:t>有请三位嘉宾启动仪式！</w:t>
      </w:r>
    </w:p>
    <w:p w:rsidR="002F6F72" w:rsidRPr="0055196D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  <w:highlight w:val="yellow"/>
        </w:rPr>
        <w:t>等全部气球戳完后。</w:t>
      </w:r>
    </w:p>
    <w:p w:rsidR="002F6F72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</w:rPr>
        <w:t>女：让我们一起宣布，和记电讯公司，</w:t>
      </w:r>
      <w:r w:rsidRPr="0055196D">
        <w:rPr>
          <w:rFonts w:ascii="宋体" w:eastAsia="宋体" w:hAnsi="宋体" w:cs="宋体"/>
        </w:rPr>
        <w:t>2016</w:t>
      </w:r>
      <w:r w:rsidRPr="0055196D">
        <w:rPr>
          <w:rFonts w:ascii="宋体" w:eastAsia="宋体" w:hAnsi="宋体" w:cs="宋体" w:hint="eastAsia"/>
        </w:rPr>
        <w:t>年度春茗晚会</w:t>
      </w:r>
    </w:p>
    <w:p w:rsidR="002F6F72" w:rsidRPr="0055196D" w:rsidRDefault="002F6F72" w:rsidP="0055196D">
      <w:pPr>
        <w:adjustRightInd/>
        <w:snapToGrid/>
        <w:spacing w:after="0"/>
        <w:jc w:val="both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嘉宾：</w:t>
      </w:r>
      <w:r w:rsidRPr="0055196D">
        <w:rPr>
          <w:rFonts w:ascii="宋体" w:eastAsia="宋体" w:hAnsi="宋体" w:cs="宋体"/>
        </w:rPr>
        <w:t xml:space="preserve"> </w:t>
      </w:r>
      <w:r w:rsidRPr="0055196D">
        <w:rPr>
          <w:rFonts w:ascii="宋体" w:eastAsia="宋体" w:hAnsi="宋体" w:cs="宋体" w:hint="eastAsia"/>
        </w:rPr>
        <w:t>正式开始</w:t>
      </w:r>
    </w:p>
    <w:p w:rsidR="002F6F72" w:rsidRPr="00D65772" w:rsidRDefault="002F6F72" w:rsidP="00D65772">
      <w:pPr>
        <w:adjustRightInd/>
        <w:snapToGrid/>
        <w:spacing w:after="0"/>
        <w:jc w:val="both"/>
        <w:rPr>
          <w:rFonts w:ascii="宋体" w:eastAsia="宋体" w:hAnsi="宋体" w:cs="宋体"/>
        </w:rPr>
      </w:pPr>
      <w:r w:rsidRPr="0055196D">
        <w:rPr>
          <w:rFonts w:ascii="宋体" w:eastAsia="宋体" w:hAnsi="宋体" w:cs="宋体" w:hint="eastAsia"/>
        </w:rPr>
        <w:t>男</w:t>
      </w:r>
      <w:r w:rsidRPr="0055196D">
        <w:rPr>
          <w:rFonts w:ascii="宋体" w:eastAsia="宋体" w:hAnsi="宋体" w:cs="宋体"/>
        </w:rPr>
        <w:t xml:space="preserve">: </w:t>
      </w:r>
      <w:r w:rsidRPr="0055196D">
        <w:rPr>
          <w:rFonts w:ascii="宋体" w:eastAsia="宋体" w:hAnsi="宋体" w:cs="宋体" w:hint="eastAsia"/>
        </w:rPr>
        <w:t>多谢三位嘉宾。有请三位嘉宾移步台下就坐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看视频回顾，游戏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 xml:space="preserve">1 </w:t>
      </w: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哇！猴赛雷！</w:t>
      </w:r>
    </w:p>
    <w:p w:rsidR="002F6F72" w:rsidRDefault="002F6F72" w:rsidP="00D65772">
      <w:pPr>
        <w:tabs>
          <w:tab w:val="left" w:pos="2800"/>
        </w:tabs>
      </w:pPr>
      <w:r w:rsidRPr="006B3F1B">
        <w:rPr>
          <w:rFonts w:ascii="宋体" w:eastAsia="宋体" w:hAnsi="宋体" w:cs="宋体" w:hint="eastAsia"/>
        </w:rPr>
        <w:t>女：大家</w:t>
      </w:r>
      <w:r>
        <w:rPr>
          <w:rFonts w:ascii="宋体" w:eastAsia="宋体" w:hAnsi="宋体" w:cs="宋体" w:hint="eastAsia"/>
        </w:rPr>
        <w:t>有沒有發現今年年會進行到這裡與上年年會有什麼不一樣的地方吗？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男：我知道我知道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女：你說說看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男：主持人仲家靓仔靓女点咯。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</w:t>
      </w:r>
      <w:r w:rsidRPr="0017700B">
        <w:rPr>
          <w:rFonts w:ascii="宋体" w:eastAsia="宋体" w:hAnsi="宋体" w:cs="宋体" w:hint="eastAsia"/>
          <w:color w:val="FF0000"/>
        </w:rPr>
        <w:t>正经点啦（</w:t>
      </w:r>
      <w:r>
        <w:rPr>
          <w:rFonts w:ascii="宋体" w:eastAsia="宋体" w:hAnsi="宋体" w:cs="宋体" w:hint="eastAsia"/>
          <w:color w:val="FF0000"/>
        </w:rPr>
        <w:t>粤语</w:t>
      </w:r>
      <w:r w:rsidRPr="0017700B">
        <w:rPr>
          <w:rFonts w:ascii="宋体" w:eastAsia="宋体" w:hAnsi="宋体" w:cs="宋体" w:hint="eastAsia"/>
          <w:color w:val="FF0000"/>
        </w:rPr>
        <w:t>）</w:t>
      </w:r>
      <w:r>
        <w:rPr>
          <w:rFonts w:ascii="宋体" w:eastAsia="宋体" w:hAnsi="宋体" w:cs="宋体" w:hint="eastAsia"/>
        </w:rPr>
        <w:t>，上年是三個主持人的，今年只有兩個主持人！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男：我记得前年有四个主持人噶啵，按甘噶规律推算，甘明年系唔系就得一个主持人啊，哈哈哈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女：母鸡啊</w:t>
      </w:r>
      <w:r>
        <w:rPr>
          <w:rFonts w:ascii="宋体" w:eastAsia="宋体" w:hAnsi="宋体" w:cs="宋体"/>
        </w:rPr>
        <w:t>~~~</w:t>
      </w:r>
      <w:r>
        <w:rPr>
          <w:rFonts w:ascii="宋体" w:eastAsia="宋体" w:hAnsi="宋体" w:cs="宋体" w:hint="eastAsia"/>
        </w:rPr>
        <w:t>不过对于这个想法你还是</w:t>
      </w:r>
      <w:r>
        <w:t>TOO YOUNG TOO SIMPLE</w:t>
      </w:r>
      <w:r>
        <w:rPr>
          <w:rFonts w:ascii="宋体" w:eastAsia="宋体" w:hAnsi="宋体" w:cs="宋体" w:hint="eastAsia"/>
        </w:rPr>
        <w:t>了</w:t>
      </w:r>
      <w:r>
        <w:rPr>
          <w:rFonts w:hint="eastAsia"/>
        </w:rPr>
        <w:t>。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男：呵呵哒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說</w:t>
      </w:r>
      <w:r>
        <w:t>YOUNG,</w:t>
      </w:r>
      <w:r>
        <w:rPr>
          <w:rFonts w:ascii="宋体" w:eastAsia="宋体" w:hAnsi="宋体" w:cs="宋体" w:hint="eastAsia"/>
        </w:rPr>
        <w:t>你仲</w:t>
      </w:r>
      <w:r>
        <w:t>YOUNG</w:t>
      </w:r>
      <w:r>
        <w:rPr>
          <w:rFonts w:ascii="宋体" w:eastAsia="宋体" w:hAnsi="宋体" w:cs="宋体" w:hint="eastAsia"/>
        </w:rPr>
        <w:t>過我咧！我头先同你玩下啧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上年年會開始前都有相回顧</w:t>
      </w:r>
      <w:r>
        <w:t>2015</w:t>
      </w:r>
      <w:r>
        <w:rPr>
          <w:rFonts w:ascii="宋体" w:eastAsia="宋体" w:hAnsi="宋体" w:cs="宋体" w:hint="eastAsia"/>
        </w:rPr>
        <w:t>年公司發生噶</w:t>
      </w:r>
      <w:r>
        <w:rPr>
          <w:rFonts w:ascii="宋体" w:eastAsia="宋体" w:hAnsi="宋体" w:cs="宋体" w:hint="eastAsia"/>
          <w:color w:val="FF0000"/>
        </w:rPr>
        <w:t>野</w:t>
      </w:r>
      <w:r>
        <w:rPr>
          <w:rFonts w:ascii="宋体" w:eastAsia="宋体" w:hAnsi="宋体" w:cs="宋体" w:hint="eastAsia"/>
        </w:rPr>
        <w:t>，今年沒放映了喔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系咪？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女：那今年怎麼沒有了呢？難道</w:t>
      </w:r>
      <w:r>
        <w:t>2015</w:t>
      </w:r>
      <w:r>
        <w:rPr>
          <w:rFonts w:ascii="宋体" w:eastAsia="宋体" w:hAnsi="宋体" w:cs="宋体" w:hint="eastAsia"/>
        </w:rPr>
        <w:t>年沒發生任何事情了嗎？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男：今年公司決定來個與眾不同的春茗，加大難度，下面將進行今晚的第一個遊戲，考驗大家噶火眼金睛的時候到啦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伙计们，請</w:t>
      </w:r>
      <w:r>
        <w:rPr>
          <w:rFonts w:ascii="宋体" w:eastAsia="宋体" w:hAnsi="宋体" w:cs="宋体"/>
        </w:rPr>
        <w:t>mar</w:t>
      </w:r>
      <w:r>
        <w:rPr>
          <w:rFonts w:ascii="宋体" w:eastAsia="宋体" w:hAnsi="宋体" w:cs="宋体" w:hint="eastAsia"/>
        </w:rPr>
        <w:t>大你地噶眼睛，仔細留意以下播出噶照片，我地主持人將随机提及照片有关噶问題，舉手搶答哈，答對噶同事可以獲得丰厚獎品一份</w:t>
      </w:r>
      <w:r>
        <w:rPr>
          <w:rFonts w:hint="eastAsia"/>
        </w:rPr>
        <w:t>。</w:t>
      </w:r>
    </w:p>
    <w:p w:rsidR="002F6F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</w:t>
      </w:r>
      <w:r>
        <w:t xml:space="preserve">: </w:t>
      </w:r>
      <w:r>
        <w:rPr>
          <w:rFonts w:ascii="宋体" w:eastAsia="宋体" w:hAnsi="宋体" w:cs="宋体" w:hint="eastAsia"/>
        </w:rPr>
        <w:t>哇，好似猴塞雷哦！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男：唔系好似猴塞雷喔，簡直系好更啊！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男：大家准备好没？甘我地就开始啦！</w:t>
      </w:r>
    </w:p>
    <w:p w:rsidR="002F6F72" w:rsidRPr="00D65772" w:rsidRDefault="002F6F72" w:rsidP="00D65772">
      <w:pPr>
        <w:tabs>
          <w:tab w:val="left" w:pos="2800"/>
        </w:tabs>
      </w:pPr>
      <w:r>
        <w:rPr>
          <w:rFonts w:ascii="宋体" w:eastAsia="宋体" w:hAnsi="宋体" w:cs="宋体" w:hint="eastAsia"/>
        </w:rPr>
        <w:t>（自己加对话）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节目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1 FOPS</w:t>
      </w: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舞蹈《天竺少女》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 w:rsidRPr="005338E1">
        <w:rPr>
          <w:rFonts w:ascii="宋体" w:eastAsia="宋体" w:hAnsi="宋体" w:cs="宋体" w:hint="eastAsia"/>
        </w:rPr>
        <w:t>女：</w:t>
      </w:r>
      <w:r>
        <w:rPr>
          <w:rFonts w:ascii="宋体" w:eastAsia="宋体" w:hAnsi="宋体" w:cs="宋体" w:hint="eastAsia"/>
        </w:rPr>
        <w:t>哇！真系猴塞雷啊！果然城里人就是會玩！</w:t>
      </w:r>
    </w:p>
    <w:p w:rsidR="002F6F72" w:rsidRPr="005338E1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男：俾你大開眼界了嘛！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女：說到大開眼界，那你有没有看过</w:t>
      </w:r>
      <w:r>
        <w:rPr>
          <w:rFonts w:ascii="微软雅黑" w:hAnsi="微软雅黑" w:hint="eastAsia"/>
        </w:rPr>
        <w:t>《</w:t>
      </w:r>
      <w:r>
        <w:rPr>
          <w:rFonts w:ascii="宋体" w:eastAsia="宋体" w:hAnsi="宋体" w:cs="宋体" w:hint="eastAsia"/>
        </w:rPr>
        <w:t>西游记</w:t>
      </w:r>
      <w:r>
        <w:rPr>
          <w:rFonts w:ascii="微软雅黑" w:hAnsi="微软雅黑" w:hint="eastAsia"/>
        </w:rPr>
        <w:t>》</w:t>
      </w:r>
      <w:r>
        <w:rPr>
          <w:rFonts w:ascii="宋体" w:eastAsia="宋体" w:hAnsi="宋体" w:cs="宋体" w:hint="eastAsia"/>
        </w:rPr>
        <w:t>呀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男：肯定有啦，我小个噶阵净系睇</w:t>
      </w:r>
      <w:r>
        <w:rPr>
          <w:rFonts w:ascii="微软雅黑" w:hAnsi="微软雅黑" w:hint="eastAsia"/>
        </w:rPr>
        <w:t>《</w:t>
      </w:r>
      <w:r>
        <w:rPr>
          <w:rFonts w:ascii="宋体" w:eastAsia="宋体" w:hAnsi="宋体" w:cs="宋体" w:hint="eastAsia"/>
        </w:rPr>
        <w:t>西游记</w:t>
      </w:r>
      <w:r>
        <w:rPr>
          <w:rFonts w:ascii="微软雅黑" w:hAnsi="微软雅黑" w:hint="eastAsia"/>
        </w:rPr>
        <w:t>》</w:t>
      </w:r>
      <w:r>
        <w:rPr>
          <w:rFonts w:ascii="宋体" w:eastAsia="宋体" w:hAnsi="宋体" w:cs="宋体" w:hint="eastAsia"/>
        </w:rPr>
        <w:t>咋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女：哇，原来你童年那么无聊的，你都没有看过天线宝宝，葫芦娃，美少女战士的吗？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男：秋</w:t>
      </w:r>
      <w:r>
        <w:rPr>
          <w:rFonts w:ascii="微软雅黑" w:hAnsi="微软雅黑"/>
        </w:rPr>
        <w:t>~</w:t>
      </w:r>
      <w:r>
        <w:rPr>
          <w:rFonts w:ascii="宋体" w:eastAsia="宋体" w:hAnsi="宋体" w:cs="宋体" w:hint="eastAsia"/>
        </w:rPr>
        <w:t>呢地系细路女睇噶啧，我最记得西游记入边有一集唐三藏同玉兔精化身噶天竺少女成亲，果个天竺少女真系索到没得顶啊。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女：肤浅</w:t>
      </w:r>
      <w:r>
        <w:rPr>
          <w:rFonts w:ascii="微软雅黑" w:hAnsi="微软雅黑" w:hint="eastAsia"/>
        </w:rPr>
        <w:t>…</w:t>
      </w:r>
      <w:r>
        <w:rPr>
          <w:rFonts w:ascii="宋体" w:eastAsia="宋体" w:hAnsi="宋体" w:cs="宋体" w:hint="eastAsia"/>
        </w:rPr>
        <w:t>你喜欢看天竺少女是吧，那本宫赏你一个节目，让你看看到底是你的天竺少女漂亮还是我们和记的天竺少女漂亮</w:t>
      </w:r>
    </w:p>
    <w:p w:rsidR="002F6F72" w:rsidRPr="00866E4D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cs="宋体" w:hint="eastAsia"/>
        </w:rPr>
        <w:t>女：那么下面有请我们的</w:t>
      </w:r>
      <w:r>
        <w:rPr>
          <w:rFonts w:ascii="微软雅黑" w:hAnsi="微软雅黑"/>
        </w:rPr>
        <w:t>FOPS</w:t>
      </w:r>
      <w:r>
        <w:rPr>
          <w:rFonts w:ascii="宋体" w:eastAsia="宋体" w:hAnsi="宋体" w:cs="宋体" w:hint="eastAsia"/>
        </w:rPr>
        <w:t>带来的舞蹈</w:t>
      </w:r>
      <w:r>
        <w:rPr>
          <w:rFonts w:ascii="微软雅黑" w:hAnsi="微软雅黑" w:hint="eastAsia"/>
        </w:rPr>
        <w:t>《</w:t>
      </w:r>
      <w:r>
        <w:rPr>
          <w:rFonts w:ascii="宋体" w:eastAsia="宋体" w:hAnsi="宋体" w:cs="宋体" w:hint="eastAsia"/>
        </w:rPr>
        <w:t>天竺少女</w:t>
      </w:r>
      <w:r>
        <w:rPr>
          <w:rFonts w:ascii="微软雅黑" w:hAnsi="微软雅黑" w:hint="eastAsia"/>
        </w:rPr>
        <w:t>》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>
        <w:rPr>
          <w:rFonts w:ascii="宋体" w:eastAsia="宋体" w:hAnsi="宋体" w:hint="eastAsia"/>
          <w:b/>
          <w:sz w:val="28"/>
          <w:szCs w:val="28"/>
          <w:shd w:val="pct15" w:color="auto" w:fill="FFFFFF"/>
        </w:rPr>
        <w:t>第一次抽奖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女：怎麼樣啊，和記的天竺少女好看吗</w:t>
      </w:r>
      <w:r>
        <w:rPr>
          <w:rFonts w:ascii="微软雅黑" w:hAnsi="微软雅黑" w:hint="eastAsia"/>
        </w:rPr>
        <w:t>。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男：麻麻地啦，仲過得去</w:t>
      </w:r>
      <w:r>
        <w:rPr>
          <w:rFonts w:ascii="微软雅黑" w:hAnsi="微软雅黑" w:hint="eastAsia"/>
        </w:rPr>
        <w:t>。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女：你看你口水都流出来了，這還叫一般般啊，你趕緊把你的口水擦一擦吧（递给他一張紙巾）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男：边度有（接過紙巾，做擦口水樣）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女：你慢慢擦你的口水吧，我要去抽獎了，說不定就抽到我了</w:t>
      </w:r>
      <w:r>
        <w:rPr>
          <w:rFonts w:ascii="微软雅黑" w:hAnsi="微软雅黑" w:hint="eastAsia"/>
        </w:rPr>
        <w:t>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  <w:shd w:val="pct15" w:color="auto" w:fill="FFFFFF"/>
        </w:rPr>
      </w:pPr>
      <w:r>
        <w:rPr>
          <w:rFonts w:ascii="宋体" w:eastAsia="宋体" w:hAnsi="宋体" w:cs="宋体" w:hint="eastAsia"/>
        </w:rPr>
        <w:t>男：口水系要擦噶，但系獎都系要抽噶</w:t>
      </w:r>
      <w:r>
        <w:rPr>
          <w:rFonts w:ascii="微软雅黑" w:hAnsi="微软雅黑" w:hint="eastAsia"/>
        </w:rPr>
        <w:t>。</w:t>
      </w:r>
      <w:r>
        <w:rPr>
          <w:rFonts w:ascii="宋体" w:eastAsia="宋体" w:hAnsi="宋体" w:cs="宋体" w:hint="eastAsia"/>
        </w:rPr>
        <w:t>跟住下來，有請</w:t>
      </w:r>
      <w:r>
        <w:rPr>
          <w:rFonts w:ascii="宋体" w:eastAsia="宋体" w:hAnsi="宋体" w:cs="宋体"/>
        </w:rPr>
        <w:t>Andrew</w:t>
      </w:r>
      <w:r>
        <w:rPr>
          <w:rFonts w:ascii="宋体" w:eastAsia="宋体" w:hAnsi="宋体" w:cs="宋体" w:hint="eastAsia"/>
        </w:rPr>
        <w:t>蔡镇明先生上台為我們抽出</w:t>
      </w:r>
      <w:r>
        <w:rPr>
          <w:rFonts w:ascii="微软雅黑" w:hAnsi="微软雅黑"/>
        </w:rPr>
        <w:t>26</w:t>
      </w:r>
      <w:r>
        <w:rPr>
          <w:rFonts w:ascii="宋体" w:eastAsia="宋体" w:hAnsi="宋体" w:cs="宋体" w:hint="eastAsia"/>
        </w:rPr>
        <w:t>位幸运儿，獎品為：</w:t>
      </w:r>
      <w:r w:rsidRPr="000E2B1F">
        <w:rPr>
          <w:rFonts w:ascii="宋体" w:eastAsia="宋体" w:hAnsi="宋体" w:cs="宋体" w:hint="eastAsia"/>
          <w:highlight w:val="lightGray"/>
          <w:shd w:val="pct15" w:color="auto" w:fill="FFFFFF"/>
        </w:rPr>
        <w:t>家乐福购物卡</w:t>
      </w:r>
      <w:r w:rsidRPr="000E2B1F">
        <w:rPr>
          <w:rFonts w:ascii="微软雅黑"/>
          <w:highlight w:val="lightGray"/>
          <w:shd w:val="pct15" w:color="auto" w:fill="FFFFFF"/>
        </w:rPr>
        <w:t>100</w:t>
      </w:r>
      <w:r w:rsidRPr="000E2B1F">
        <w:rPr>
          <w:rFonts w:ascii="宋体" w:eastAsia="宋体" w:hAnsi="宋体" w:cs="宋体" w:hint="eastAsia"/>
          <w:highlight w:val="lightGray"/>
          <w:shd w:val="pct15" w:color="auto" w:fill="FFFFFF"/>
        </w:rPr>
        <w:t>元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（抽完奖）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女：请念到名字的同事上台合照留念，会后再凭入场券领取奖品。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（拍完照）</w:t>
      </w:r>
    </w:p>
    <w:p w:rsidR="002F6F72" w:rsidRPr="00514F10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男：多谢</w:t>
      </w:r>
      <w:r>
        <w:rPr>
          <w:rFonts w:ascii="宋体" w:eastAsia="宋体" w:hAnsi="宋体" w:cs="宋体"/>
        </w:rPr>
        <w:t>Andrew</w:t>
      </w:r>
      <w:r>
        <w:rPr>
          <w:rFonts w:ascii="宋体" w:eastAsia="宋体" w:hAnsi="宋体" w:cs="宋体" w:hint="eastAsia"/>
        </w:rPr>
        <w:t>，恭喜获奖的同事。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游戏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2</w:t>
      </w: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：拼的就是人气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 w:rsidRPr="00D0266A">
        <w:rPr>
          <w:rFonts w:ascii="宋体" w:eastAsia="宋体" w:hAnsi="宋体" w:cs="宋体" w:hint="eastAsia"/>
        </w:rPr>
        <w:t>男：</w:t>
      </w:r>
      <w:r>
        <w:rPr>
          <w:rFonts w:ascii="宋体" w:eastAsia="宋体" w:hAnsi="宋体" w:cs="宋体" w:hint="eastAsia"/>
        </w:rPr>
        <w:t>啊</w:t>
      </w:r>
      <w:r>
        <w:rPr>
          <w:rFonts w:ascii="微软雅黑" w:hAnsi="微软雅黑"/>
        </w:rPr>
        <w:t>Jade</w:t>
      </w:r>
      <w:r>
        <w:rPr>
          <w:rFonts w:ascii="宋体" w:eastAsia="宋体" w:hAnsi="宋体" w:cs="宋体" w:hint="eastAsia"/>
        </w:rPr>
        <w:t>吖，见到中獎滴同事，我真的好羨慕嫉妒恨吖！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女：不用嫉妒也不用恨，光羨慕就好了</w:t>
      </w:r>
      <w:r>
        <w:rPr>
          <w:rFonts w:ascii="微软雅黑" w:hAnsi="微软雅黑" w:hint="eastAsia"/>
        </w:rPr>
        <w:t>。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男：納尼，有你甘样安慰人噶咩？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女：剛才开個小玩笑哈，如果說抽獎靠的是运氣，那接下來的遊戲可是要靠人氣的哦</w:t>
      </w:r>
      <w:r>
        <w:rPr>
          <w:rFonts w:ascii="微软雅黑" w:hAnsi="微软雅黑" w:hint="eastAsia"/>
        </w:rPr>
        <w:t>。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男：人气？系和記，边个有我人气旺啊，</w:t>
      </w:r>
      <w:r w:rsidRPr="00F9738D">
        <w:rPr>
          <w:rFonts w:ascii="微软雅黑" w:hAnsi="微软雅黑"/>
          <w:color w:val="FF0000"/>
        </w:rPr>
        <w:t>IT</w:t>
      </w:r>
      <w:r w:rsidRPr="00F9738D">
        <w:rPr>
          <w:rFonts w:ascii="宋体" w:eastAsia="宋体" w:hAnsi="宋体" w:cs="宋体" w:hint="eastAsia"/>
          <w:color w:val="FF0000"/>
        </w:rPr>
        <w:t>部门的兄弟們在哪裡，吼一個</w:t>
      </w:r>
      <w:r w:rsidRPr="00E7090A">
        <w:rPr>
          <w:rFonts w:ascii="宋体" w:eastAsia="宋体" w:hAnsi="宋体" w:cs="宋体" w:hint="eastAsia"/>
          <w:color w:val="FF0000"/>
        </w:rPr>
        <w:t>（普通话）</w:t>
      </w:r>
      <w:r>
        <w:rPr>
          <w:rFonts w:ascii="微软雅黑" w:hAnsi="微软雅黑" w:hint="eastAsia"/>
        </w:rPr>
        <w:t>。</w:t>
      </w:r>
      <w:r>
        <w:rPr>
          <w:rFonts w:ascii="宋体" w:eastAsia="宋体" w:hAnsi="宋体" w:cs="宋体" w:hint="eastAsia"/>
        </w:rPr>
        <w:t>（</w:t>
      </w:r>
      <w:r>
        <w:rPr>
          <w:rFonts w:ascii="微软雅黑" w:hAnsi="微软雅黑"/>
        </w:rPr>
        <w:t>IT</w:t>
      </w:r>
      <w:r>
        <w:rPr>
          <w:rFonts w:ascii="宋体" w:eastAsia="宋体" w:hAnsi="宋体" w:cs="宋体" w:hint="eastAsia"/>
        </w:rPr>
        <w:t>部門配合吼一下）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女：我說的不是這個人氣啦</w:t>
      </w:r>
      <w:r>
        <w:rPr>
          <w:rFonts w:ascii="微软雅黑" w:hAnsi="微软雅黑" w:hint="eastAsia"/>
        </w:rPr>
        <w:t>。</w:t>
      </w:r>
      <w:r>
        <w:rPr>
          <w:rFonts w:ascii="宋体" w:eastAsia="宋体" w:hAnsi="宋体" w:cs="宋体" w:hint="eastAsia"/>
        </w:rPr>
        <w:t>我說的人氣是要團結一致的人氣哦！意思是哪一桌的人夠團結就能獲得以下這個遊戲的獎品哦！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男：好，甘你介紹下遊戲規則啦</w:t>
      </w:r>
      <w:r>
        <w:rPr>
          <w:rFonts w:ascii="微软雅黑" w:hAnsi="微软雅黑" w:hint="eastAsia"/>
        </w:rPr>
        <w:t>。</w:t>
      </w:r>
      <w:r>
        <w:rPr>
          <w:rFonts w:ascii="微软雅黑" w:hAnsi="微软雅黑"/>
        </w:rPr>
        <w:t>IT</w:t>
      </w:r>
      <w:r>
        <w:rPr>
          <w:rFonts w:ascii="宋体" w:eastAsia="宋体" w:hAnsi="宋体" w:cs="宋体" w:hint="eastAsia"/>
        </w:rPr>
        <w:t>部門噶俾我爭點面哈！</w:t>
      </w:r>
    </w:p>
    <w:p w:rsidR="002F6F72" w:rsidRDefault="002F6F72" w:rsidP="00D65772">
      <w:pPr>
        <w:tabs>
          <w:tab w:val="left" w:pos="2800"/>
        </w:tabs>
        <w:rPr>
          <w:rFonts w:ascii="微软雅黑"/>
        </w:rPr>
      </w:pPr>
      <w:r>
        <w:rPr>
          <w:rFonts w:ascii="宋体" w:eastAsia="宋体" w:hAnsi="宋体" w:cs="宋体" w:hint="eastAsia"/>
        </w:rPr>
        <w:t>女：接下來這個遊戲屬於台獎，最快完成我們所佈置的任務的那一桌的全部人都能獲得遊戲獎品</w:t>
      </w:r>
      <w:r>
        <w:rPr>
          <w:rFonts w:ascii="微软雅黑" w:hAnsi="微软雅黑" w:hint="eastAsia"/>
        </w:rPr>
        <w:t>。</w:t>
      </w:r>
      <w:r>
        <w:rPr>
          <w:rFonts w:ascii="宋体" w:eastAsia="宋体" w:hAnsi="宋体" w:cs="宋体" w:hint="eastAsia"/>
        </w:rPr>
        <w:t>現在由行政部門的同事分發任務</w:t>
      </w:r>
      <w:r>
        <w:rPr>
          <w:rFonts w:ascii="微软雅黑" w:hAnsi="微软雅黑" w:hint="eastAsia"/>
        </w:rPr>
        <w:t>。</w:t>
      </w:r>
      <w:r>
        <w:rPr>
          <w:rFonts w:ascii="宋体" w:eastAsia="宋体" w:hAnsi="宋体" w:cs="宋体" w:hint="eastAsia"/>
        </w:rPr>
        <w:t>每桌都有一個信封，信封里面有两份题目，一份题目为</w:t>
      </w:r>
      <w:r>
        <w:rPr>
          <w:rFonts w:ascii="微软雅黑" w:hAnsi="微软雅黑"/>
        </w:rPr>
        <w:t>3</w:t>
      </w:r>
      <w:r>
        <w:rPr>
          <w:rFonts w:ascii="宋体" w:eastAsia="宋体" w:hAnsi="宋体" w:cs="宋体" w:hint="eastAsia"/>
        </w:rPr>
        <w:t>個四字成語，另一份题目为一对春联，最快拼出來兩個信封內容的那一桌將獲得勝利</w:t>
      </w:r>
      <w:r>
        <w:rPr>
          <w:rFonts w:ascii="微软雅黑" w:hAnsi="微软雅黑" w:hint="eastAsia"/>
        </w:rPr>
        <w:t>。</w:t>
      </w:r>
    </w:p>
    <w:p w:rsidR="002F6F72" w:rsidRPr="008614A0" w:rsidRDefault="002F6F72" w:rsidP="00D65772">
      <w:pPr>
        <w:tabs>
          <w:tab w:val="left" w:pos="2800"/>
        </w:tabs>
        <w:rPr>
          <w:rFonts w:ascii="微软雅黑"/>
          <w:color w:val="FF6600"/>
        </w:rPr>
      </w:pPr>
      <w:r w:rsidRPr="008614A0">
        <w:rPr>
          <w:rFonts w:ascii="宋体" w:eastAsia="宋体" w:hAnsi="宋体" w:cs="宋体" w:hint="eastAsia"/>
          <w:color w:val="FF6600"/>
        </w:rPr>
        <w:t>男：边组先完成个任务就栋起张纸来抢答啦</w:t>
      </w:r>
    </w:p>
    <w:p w:rsidR="002F6F72" w:rsidRPr="000F1E80" w:rsidRDefault="002F6F72" w:rsidP="00D65772">
      <w:pPr>
        <w:tabs>
          <w:tab w:val="left" w:pos="2800"/>
        </w:tabs>
        <w:rPr>
          <w:rFonts w:ascii="微软雅黑"/>
        </w:rPr>
      </w:pP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节目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2 FCRE</w:t>
      </w: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《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Shake it</w:t>
      </w:r>
      <w:r w:rsidRPr="003F5EDB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》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631DF6">
        <w:rPr>
          <w:rFonts w:ascii="宋体" w:eastAsia="宋体" w:hAnsi="宋体" w:hint="eastAsia"/>
        </w:rPr>
        <w:t>女：</w:t>
      </w:r>
      <w:r>
        <w:rPr>
          <w:rFonts w:ascii="宋体" w:eastAsia="宋体" w:hAnsi="宋体" w:hint="eastAsia"/>
        </w:rPr>
        <w:t>大家都玩得好興奮啊！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男：何止兴奋啊，我见到仲有人</w:t>
      </w:r>
      <w:r>
        <w:rPr>
          <w:rFonts w:ascii="宋体" w:eastAsia="宋体" w:hAnsi="宋体"/>
        </w:rPr>
        <w:t>high</w:t>
      </w:r>
      <w:r>
        <w:rPr>
          <w:rFonts w:ascii="宋体" w:eastAsia="宋体" w:hAnsi="宋体" w:hint="eastAsia"/>
        </w:rPr>
        <w:t>到喷鼻血咧</w:t>
      </w:r>
    </w:p>
    <w:p w:rsidR="002F6F72" w:rsidRPr="008F0E6A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女：这么夸张</w:t>
      </w:r>
      <w:r>
        <w:rPr>
          <w:rFonts w:ascii="宋体" w:eastAsia="宋体" w:hAnsi="宋体"/>
        </w:rPr>
        <w:t>~~</w:t>
      </w:r>
      <w:r>
        <w:rPr>
          <w:rFonts w:ascii="宋体" w:eastAsia="宋体" w:hAnsi="宋体" w:hint="eastAsia"/>
        </w:rPr>
        <w:t>那我们快点</w:t>
      </w:r>
      <w:r>
        <w:rPr>
          <w:rFonts w:ascii="宋体" w:eastAsia="宋体" w:hAnsi="宋体"/>
        </w:rPr>
        <w:t>hold</w:t>
      </w:r>
      <w:r>
        <w:rPr>
          <w:rFonts w:ascii="宋体" w:eastAsia="宋体" w:hAnsi="宋体" w:hint="eastAsia"/>
        </w:rPr>
        <w:t>住这份热情继续把个场搞得更</w:t>
      </w:r>
      <w:r>
        <w:rPr>
          <w:rFonts w:ascii="宋体" w:eastAsia="宋体" w:hAnsi="宋体"/>
        </w:rPr>
        <w:t>high</w:t>
      </w:r>
      <w:r>
        <w:rPr>
          <w:rFonts w:ascii="宋体" w:eastAsia="宋体" w:hAnsi="宋体" w:hint="eastAsia"/>
        </w:rPr>
        <w:t>点啦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03845">
        <w:rPr>
          <w:rFonts w:ascii="宋体" w:eastAsia="宋体" w:hAnsi="宋体" w:hint="eastAsia"/>
        </w:rPr>
        <w:t>女</w:t>
      </w:r>
      <w:r>
        <w:rPr>
          <w:rFonts w:ascii="宋体" w:eastAsia="宋体" w:hAnsi="宋体" w:hint="eastAsia"/>
        </w:rPr>
        <w:t>：在继续下一环节之前，我问你一个问题先，你有没有追韩星呀，特别是韩国女团那种</w:t>
      </w:r>
      <w:r>
        <w:rPr>
          <w:rFonts w:ascii="宋体" w:eastAsia="宋体" w:hAnsi="宋体"/>
        </w:rPr>
        <w:t>Gee Gee Gee</w:t>
      </w:r>
      <w:r>
        <w:rPr>
          <w:rFonts w:ascii="宋体" w:eastAsia="宋体" w:hAnsi="宋体" w:hint="eastAsia"/>
        </w:rPr>
        <w:t>或者</w:t>
      </w:r>
      <w:r>
        <w:rPr>
          <w:rFonts w:ascii="宋体" w:eastAsia="宋体" w:hAnsi="宋体"/>
        </w:rPr>
        <w:t>Nobody Nobody</w:t>
      </w:r>
      <w:r>
        <w:rPr>
          <w:rFonts w:ascii="宋体" w:eastAsia="宋体" w:hAnsi="宋体" w:hint="eastAsia"/>
        </w:rPr>
        <w:t>那种呀？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男：嘻嘻，睇过少少啦，佢地跳舞好犀利噶喔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女：啦，大家一场同事，刚刚圆了你看天竺少女的梦了，看在你还挺照顾我的份上，本宫再赏你一个节目，让你见识下由和记小</w:t>
      </w:r>
      <w:r>
        <w:rPr>
          <w:rFonts w:ascii="宋体" w:eastAsia="宋体" w:hAnsi="宋体"/>
        </w:rPr>
        <w:t>sistar</w:t>
      </w:r>
      <w:r>
        <w:rPr>
          <w:rFonts w:ascii="宋体" w:eastAsia="宋体" w:hAnsi="宋体" w:hint="eastAsia"/>
        </w:rPr>
        <w:t>欧尼之称的</w:t>
      </w:r>
      <w:r>
        <w:rPr>
          <w:rFonts w:ascii="宋体" w:eastAsia="宋体" w:hAnsi="宋体"/>
        </w:rPr>
        <w:t>FCRE</w:t>
      </w:r>
      <w:r>
        <w:rPr>
          <w:rFonts w:ascii="宋体" w:eastAsia="宋体" w:hAnsi="宋体" w:hint="eastAsia"/>
        </w:rPr>
        <w:t>带来的舞蹈《</w:t>
      </w:r>
      <w:r>
        <w:rPr>
          <w:rFonts w:ascii="宋体" w:eastAsia="宋体" w:hAnsi="宋体"/>
        </w:rPr>
        <w:t>Shake it</w:t>
      </w:r>
      <w:r>
        <w:rPr>
          <w:rFonts w:ascii="宋体" w:eastAsia="宋体" w:hAnsi="宋体" w:hint="eastAsia"/>
        </w:rPr>
        <w:t>》</w:t>
      </w:r>
    </w:p>
    <w:p w:rsidR="002F6F72" w:rsidRPr="00E4387A" w:rsidRDefault="002F6F72" w:rsidP="00D65772">
      <w:pPr>
        <w:tabs>
          <w:tab w:val="left" w:pos="2800"/>
        </w:tabs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>男：你对我甘好，我真系唔知点样报答你，</w:t>
      </w:r>
      <w:r w:rsidRPr="00E4387A">
        <w:rPr>
          <w:rFonts w:ascii="宋体" w:eastAsia="宋体" w:hAnsi="宋体" w:hint="eastAsia"/>
        </w:rPr>
        <w:t>所以</w:t>
      </w:r>
      <w:r>
        <w:rPr>
          <w:rFonts w:ascii="宋体" w:eastAsia="宋体" w:hAnsi="宋体" w:hint="eastAsia"/>
        </w:rPr>
        <w:t>，如果</w:t>
      </w:r>
      <w:r w:rsidRPr="00E4387A">
        <w:rPr>
          <w:rFonts w:ascii="宋体" w:eastAsia="宋体" w:hAnsi="宋体" w:hint="eastAsia"/>
        </w:rPr>
        <w:t>下</w:t>
      </w:r>
      <w:r>
        <w:rPr>
          <w:rFonts w:ascii="宋体" w:eastAsia="宋体" w:hAnsi="宋体" w:hint="eastAsia"/>
        </w:rPr>
        <w:t>一世</w:t>
      </w:r>
      <w:r w:rsidRPr="00E4387A">
        <w:rPr>
          <w:rFonts w:ascii="宋体" w:eastAsia="宋体" w:hAnsi="宋体" w:hint="eastAsia"/>
        </w:rPr>
        <w:t>作牛作马</w:t>
      </w:r>
      <w:r w:rsidRPr="00E4387A"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我一定会拔草给你吃噶，你放心啦。（停顿下）好，有请</w:t>
      </w:r>
      <w:r>
        <w:rPr>
          <w:rFonts w:ascii="宋体" w:eastAsia="宋体" w:hAnsi="宋体"/>
        </w:rPr>
        <w:t>FCRE</w:t>
      </w:r>
      <w:r>
        <w:rPr>
          <w:rFonts w:ascii="宋体" w:eastAsia="宋体" w:hAnsi="宋体" w:hint="eastAsia"/>
        </w:rPr>
        <w:t>带来噶舞蹈《</w:t>
      </w:r>
      <w:r>
        <w:rPr>
          <w:rFonts w:ascii="宋体" w:eastAsia="宋体" w:hAnsi="宋体"/>
        </w:rPr>
        <w:t>Shake it</w:t>
      </w:r>
      <w:r>
        <w:rPr>
          <w:rFonts w:ascii="宋体" w:eastAsia="宋体" w:hAnsi="宋体" w:hint="eastAsia"/>
        </w:rPr>
        <w:t>》。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第二次抽奖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男：哇，好多谢</w:t>
      </w:r>
      <w:r>
        <w:rPr>
          <w:rFonts w:ascii="宋体" w:eastAsia="宋体" w:hAnsi="宋体"/>
        </w:rPr>
        <w:t>FCRE</w:t>
      </w:r>
      <w:r>
        <w:rPr>
          <w:rFonts w:ascii="宋体" w:eastAsia="宋体" w:hAnsi="宋体" w:hint="eastAsia"/>
        </w:rPr>
        <w:t>带来噶精彩舞蹈，看到我眼都不敢眨一下，真系唔知道和记甘多卧虎藏龙哈，哎</w:t>
      </w:r>
      <w:r>
        <w:rPr>
          <w:rFonts w:ascii="宋体" w:eastAsia="宋体" w:hAnsi="宋体"/>
        </w:rPr>
        <w:t>~~</w:t>
      </w:r>
      <w:r>
        <w:rPr>
          <w:rFonts w:ascii="宋体" w:eastAsia="宋体" w:hAnsi="宋体" w:hint="eastAsia"/>
        </w:rPr>
        <w:t>点解偏偏我噶</w:t>
      </w:r>
      <w:r>
        <w:rPr>
          <w:rFonts w:ascii="宋体" w:eastAsia="宋体" w:hAnsi="宋体"/>
        </w:rPr>
        <w:t>partner</w:t>
      </w:r>
      <w:r>
        <w:rPr>
          <w:rFonts w:ascii="宋体" w:eastAsia="宋体" w:hAnsi="宋体" w:hint="eastAsia"/>
        </w:rPr>
        <w:t>就系个</w:t>
      </w:r>
      <w:r>
        <w:rPr>
          <w:rFonts w:ascii="宋体" w:eastAsia="宋体" w:hAnsi="宋体"/>
        </w:rPr>
        <w:t>2B</w:t>
      </w:r>
      <w:r>
        <w:rPr>
          <w:rFonts w:ascii="宋体" w:eastAsia="宋体" w:hAnsi="宋体" w:hint="eastAsia"/>
        </w:rPr>
        <w:t>青年咧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女：喂喂喂，你好了喔，见色忘义重色轻友这种事情，心里想想就好，干嘛要说出来伤害大家的感情呢，还能不能一起好好玩耍啊？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男：好好好，我错晒，得昧？为左安抚你弱小噶心灵，好啦，接下来今次抽奖，我祈求上帝大发慈悲保你抽到大奖咯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女：又有奖抽呀，又吃又拿的，不是很好意思耶，天灵灵地灵灵，保佑抽中我抽中我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男：你冇心急先啦，等我地欢迎</w:t>
      </w:r>
      <w:r>
        <w:rPr>
          <w:rFonts w:ascii="宋体" w:eastAsia="宋体" w:hAnsi="宋体"/>
        </w:rPr>
        <w:t>Patrick</w:t>
      </w:r>
      <w:r>
        <w:rPr>
          <w:rFonts w:ascii="宋体" w:eastAsia="宋体" w:hAnsi="宋体" w:hint="eastAsia"/>
        </w:rPr>
        <w:t>林伟忠先生为我地抽出</w:t>
      </w:r>
      <w:r>
        <w:rPr>
          <w:rFonts w:ascii="宋体" w:eastAsia="宋体" w:hAnsi="宋体"/>
        </w:rPr>
        <w:t>26</w:t>
      </w:r>
      <w:r>
        <w:rPr>
          <w:rFonts w:ascii="宋体" w:eastAsia="宋体" w:hAnsi="宋体" w:hint="eastAsia"/>
        </w:rPr>
        <w:t>位幸运儿先；奖品依次为</w:t>
      </w:r>
      <w:r>
        <w:rPr>
          <w:rFonts w:ascii="宋体" w:eastAsia="宋体" w:hAnsi="宋体"/>
        </w:rPr>
        <w:t>: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 w:rsidRPr="00023C95">
        <w:rPr>
          <w:rFonts w:ascii="宋体" w:eastAsia="宋体" w:hAnsi="宋体" w:hint="eastAsia"/>
          <w:shd w:val="pct15" w:color="auto" w:fill="FFFFFF"/>
        </w:rPr>
        <w:t>家乐福购物卡</w:t>
      </w:r>
      <w:r w:rsidRPr="00023C95">
        <w:rPr>
          <w:rFonts w:ascii="宋体" w:eastAsia="宋体" w:hAnsi="宋体"/>
          <w:shd w:val="pct15" w:color="auto" w:fill="FFFFFF"/>
        </w:rPr>
        <w:t>200</w:t>
      </w:r>
      <w:r w:rsidRPr="00023C95">
        <w:rPr>
          <w:rFonts w:ascii="宋体" w:eastAsia="宋体" w:hAnsi="宋体" w:hint="eastAsia"/>
          <w:shd w:val="pct15" w:color="auto" w:fill="FFFFFF"/>
        </w:rPr>
        <w:t>元</w:t>
      </w:r>
      <w:r w:rsidRPr="00023C95">
        <w:rPr>
          <w:rFonts w:ascii="宋体" w:eastAsia="宋体" w:hAnsi="宋体"/>
          <w:shd w:val="pct15" w:color="auto" w:fill="FFFFFF"/>
        </w:rPr>
        <w:t xml:space="preserve">  </w:t>
      </w:r>
      <w:r>
        <w:rPr>
          <w:rFonts w:ascii="宋体" w:eastAsia="宋体" w:hAnsi="宋体" w:hint="eastAsia"/>
          <w:shd w:val="pct15" w:color="auto" w:fill="FFFFFF"/>
        </w:rPr>
        <w:t>总共</w:t>
      </w:r>
      <w:r w:rsidRPr="00023C95">
        <w:rPr>
          <w:rFonts w:ascii="宋体" w:eastAsia="宋体" w:hAnsi="宋体"/>
          <w:shd w:val="pct15" w:color="auto" w:fill="FFFFFF"/>
        </w:rPr>
        <w:t>16</w:t>
      </w:r>
      <w:r w:rsidRPr="00023C95"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家乐福购物卡</w:t>
      </w:r>
      <w:r>
        <w:rPr>
          <w:rFonts w:ascii="宋体" w:eastAsia="宋体" w:hAnsi="宋体"/>
          <w:shd w:val="pct15" w:color="auto" w:fill="FFFFFF"/>
        </w:rPr>
        <w:t>300</w:t>
      </w:r>
      <w:r>
        <w:rPr>
          <w:rFonts w:ascii="宋体" w:eastAsia="宋体" w:hAnsi="宋体" w:hint="eastAsia"/>
          <w:shd w:val="pct15" w:color="auto" w:fill="FFFFFF"/>
        </w:rPr>
        <w:t>元</w:t>
      </w:r>
      <w:r>
        <w:rPr>
          <w:rFonts w:ascii="宋体" w:eastAsia="宋体" w:hAnsi="宋体"/>
          <w:shd w:val="pct15" w:color="auto" w:fill="FFFFFF"/>
        </w:rPr>
        <w:t xml:space="preserve">  </w:t>
      </w:r>
      <w:r>
        <w:rPr>
          <w:rFonts w:ascii="宋体" w:eastAsia="宋体" w:hAnsi="宋体" w:hint="eastAsia"/>
          <w:shd w:val="pct15" w:color="auto" w:fill="FFFFFF"/>
        </w:rPr>
        <w:t>总共</w:t>
      </w:r>
      <w:r>
        <w:rPr>
          <w:rFonts w:ascii="宋体" w:eastAsia="宋体" w:hAnsi="宋体"/>
          <w:shd w:val="pct15" w:color="auto" w:fill="FFFFFF"/>
        </w:rPr>
        <w:t>10</w:t>
      </w:r>
      <w:r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女：那么我们先抽出</w:t>
      </w:r>
      <w:r>
        <w:rPr>
          <w:rFonts w:ascii="宋体" w:eastAsia="宋体" w:hAnsi="宋体"/>
        </w:rPr>
        <w:t>16</w:t>
      </w:r>
      <w:r>
        <w:rPr>
          <w:rFonts w:ascii="宋体" w:eastAsia="宋体" w:hAnsi="宋体" w:hint="eastAsia"/>
        </w:rPr>
        <w:t>份家乐福</w:t>
      </w:r>
      <w:r>
        <w:rPr>
          <w:rFonts w:ascii="宋体" w:eastAsia="宋体" w:hAnsi="宋体"/>
        </w:rPr>
        <w:t>200</w:t>
      </w:r>
      <w:r>
        <w:rPr>
          <w:rFonts w:ascii="宋体" w:eastAsia="宋体" w:hAnsi="宋体" w:hint="eastAsia"/>
        </w:rPr>
        <w:t>元的购物卡（</w:t>
      </w:r>
      <w:r>
        <w:rPr>
          <w:rFonts w:ascii="宋体" w:eastAsia="宋体" w:hAnsi="宋体"/>
        </w:rPr>
        <w:t>Jack</w:t>
      </w:r>
      <w:r>
        <w:rPr>
          <w:rFonts w:ascii="宋体" w:eastAsia="宋体" w:hAnsi="宋体" w:hint="eastAsia"/>
        </w:rPr>
        <w:t>读名字，</w:t>
      </w:r>
      <w:r>
        <w:rPr>
          <w:rFonts w:ascii="宋体" w:eastAsia="宋体" w:hAnsi="宋体"/>
        </w:rPr>
        <w:t>Jade</w:t>
      </w:r>
      <w:r>
        <w:rPr>
          <w:rFonts w:ascii="宋体" w:eastAsia="宋体" w:hAnsi="宋体" w:hint="eastAsia"/>
        </w:rPr>
        <w:t>数数）</w:t>
      </w:r>
    </w:p>
    <w:p w:rsidR="002F6F72" w:rsidRPr="00A4789C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</w:rPr>
        <w:t>男：跟住再抽出</w:t>
      </w: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</w:rPr>
        <w:t>份家乐福</w:t>
      </w:r>
      <w:r>
        <w:rPr>
          <w:rFonts w:ascii="宋体" w:eastAsia="宋体" w:hAnsi="宋体"/>
        </w:rPr>
        <w:t>300</w:t>
      </w:r>
      <w:r>
        <w:rPr>
          <w:rFonts w:ascii="宋体" w:eastAsia="宋体" w:hAnsi="宋体" w:hint="eastAsia"/>
        </w:rPr>
        <w:t>元嘅购物卡</w:t>
      </w:r>
    </w:p>
    <w:p w:rsidR="002F6F72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女：请念到名字的同事上台合照留念，会后再凭入场券领取奖品。</w:t>
      </w:r>
    </w:p>
    <w:p w:rsidR="002F6F72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（拍完照）</w:t>
      </w:r>
    </w:p>
    <w:p w:rsidR="002F6F72" w:rsidRPr="00514F10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男：多谢</w:t>
      </w:r>
      <w:r>
        <w:rPr>
          <w:rFonts w:ascii="宋体" w:eastAsia="宋体" w:hAnsi="宋体" w:cs="宋体"/>
        </w:rPr>
        <w:t>Patrick</w:t>
      </w:r>
      <w:r>
        <w:rPr>
          <w:rFonts w:ascii="宋体" w:eastAsia="宋体" w:hAnsi="宋体" w:cs="宋体" w:hint="eastAsia"/>
        </w:rPr>
        <w:t>，恭喜获奖的同事。</w:t>
      </w:r>
    </w:p>
    <w:p w:rsidR="002F6F72" w:rsidRPr="00514F10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欢迎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Suzanne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>
        <w:rPr>
          <w:rFonts w:ascii="宋体" w:eastAsia="宋体" w:hAnsi="宋体" w:hint="eastAsia"/>
          <w:b/>
          <w:sz w:val="28"/>
          <w:szCs w:val="28"/>
          <w:shd w:val="pct15" w:color="auto" w:fill="FFFFFF"/>
        </w:rPr>
        <w:t>非常感谢郑慧善女士来临现场，请大家以热烈的掌声欢迎郑惠善女士，请郑慧善女士就坐。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女：哇，除了热烈的掌声之外，我好像还听到了大家肚子此起彼伏的声音哦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男：系你自己肚饿系咪啊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女：对呀，为了穿衣显瘦，我饿肚子好久啦</w:t>
      </w:r>
    </w:p>
    <w:p w:rsidR="002F6F72" w:rsidRPr="00D657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男：啧</w:t>
      </w:r>
      <w:r>
        <w:rPr>
          <w:rFonts w:ascii="宋体" w:eastAsia="宋体" w:hAnsi="宋体"/>
        </w:rPr>
        <w:t>~</w:t>
      </w:r>
      <w:r>
        <w:rPr>
          <w:rFonts w:ascii="宋体" w:eastAsia="宋体" w:hAnsi="宋体" w:hint="eastAsia"/>
        </w:rPr>
        <w:t>女人真系麻烦</w:t>
      </w:r>
      <w:r>
        <w:rPr>
          <w:rFonts w:ascii="宋体" w:eastAsia="宋体" w:hAnsi="宋体"/>
        </w:rPr>
        <w:t>~~~~</w:t>
      </w:r>
      <w:r>
        <w:rPr>
          <w:rFonts w:ascii="宋体" w:eastAsia="宋体" w:hAnsi="宋体" w:hint="eastAsia"/>
        </w:rPr>
        <w:t>那么废话不多说，各位兄弟姐妹松开你的裤腰带，甲</w:t>
      </w:r>
      <w:r>
        <w:rPr>
          <w:rFonts w:ascii="宋体" w:eastAsia="宋体" w:hAnsi="宋体"/>
        </w:rPr>
        <w:t>bong</w:t>
      </w:r>
      <w:r>
        <w:rPr>
          <w:rFonts w:ascii="宋体" w:eastAsia="宋体" w:hAnsi="宋体" w:hint="eastAsia"/>
        </w:rPr>
        <w:t>了喂！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节目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3</w:t>
      </w: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：</w:t>
      </w:r>
      <w:r w:rsidRPr="00B77889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IISZ</w:t>
      </w: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《午夜直通车》</w:t>
      </w:r>
    </w:p>
    <w:p w:rsidR="002F6F72" w:rsidRPr="00F96650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女：哎</w:t>
      </w:r>
      <w:r w:rsidRPr="00F96650">
        <w:rPr>
          <w:rFonts w:ascii="宋体" w:eastAsia="宋体" w:hAnsi="宋体" w:hint="eastAsia"/>
        </w:rPr>
        <w:t>，忍了一晚上，终于把</w:t>
      </w:r>
      <w:r w:rsidRPr="00F96650">
        <w:rPr>
          <w:rFonts w:ascii="宋体" w:eastAsia="宋体" w:hAnsi="宋体"/>
        </w:rPr>
        <w:t>Jack</w:t>
      </w:r>
      <w:r w:rsidRPr="00F96650">
        <w:rPr>
          <w:rFonts w:ascii="宋体" w:eastAsia="宋体" w:hAnsi="宋体" w:hint="eastAsia"/>
        </w:rPr>
        <w:t>打发走了，长那么高站我旁边把我衬的那么</w:t>
      </w:r>
      <w:r>
        <w:rPr>
          <w:rFonts w:ascii="宋体" w:eastAsia="宋体" w:hAnsi="宋体" w:hint="eastAsia"/>
        </w:rPr>
        <w:t>矮不说，还一直挡我的光，害我的小粉丝们都不能帮我照张美美的照片了</w:t>
      </w:r>
      <w:r w:rsidRPr="00F96650">
        <w:rPr>
          <w:rFonts w:ascii="宋体" w:eastAsia="宋体" w:hAnsi="宋体" w:hint="eastAsia"/>
        </w:rPr>
        <w:t>。</w:t>
      </w:r>
    </w:p>
    <w:p w:rsidR="002F6F72" w:rsidRPr="0039465A" w:rsidRDefault="002F6F72" w:rsidP="00D65772">
      <w:pPr>
        <w:tabs>
          <w:tab w:val="left" w:pos="2800"/>
        </w:tabs>
        <w:rPr>
          <w:rFonts w:ascii="宋体" w:eastAsia="宋体" w:hAnsi="宋体"/>
          <w:sz w:val="24"/>
          <w:szCs w:val="24"/>
        </w:rPr>
      </w:pPr>
      <w:r w:rsidRPr="00F96650">
        <w:rPr>
          <w:rFonts w:ascii="宋体" w:eastAsia="宋体" w:hAnsi="宋体" w:hint="eastAsia"/>
        </w:rPr>
        <w:t>但是大家是不是很想知道我的小伙伴</w:t>
      </w:r>
      <w:r w:rsidRPr="00F96650">
        <w:rPr>
          <w:rFonts w:ascii="宋体" w:eastAsia="宋体" w:hAnsi="宋体"/>
        </w:rPr>
        <w:t>Jack</w:t>
      </w:r>
      <w:r w:rsidRPr="00F96650">
        <w:rPr>
          <w:rFonts w:ascii="宋体" w:eastAsia="宋体" w:hAnsi="宋体" w:hint="eastAsia"/>
        </w:rPr>
        <w:t>去哪里了呢</w:t>
      </w:r>
      <w:r>
        <w:rPr>
          <w:rFonts w:ascii="宋体" w:eastAsia="宋体" w:hAnsi="宋体" w:hint="eastAsia"/>
          <w:sz w:val="24"/>
          <w:szCs w:val="24"/>
        </w:rPr>
        <w:t>，我想接下来这个节目会带我们找到我的小伙伴，让我们欢迎</w:t>
      </w:r>
      <w:r>
        <w:rPr>
          <w:rFonts w:ascii="宋体" w:eastAsia="宋体" w:hAnsi="宋体"/>
          <w:sz w:val="24"/>
          <w:szCs w:val="24"/>
        </w:rPr>
        <w:t>IISZ</w:t>
      </w:r>
      <w:r>
        <w:rPr>
          <w:rFonts w:ascii="宋体" w:eastAsia="宋体" w:hAnsi="宋体" w:hint="eastAsia"/>
          <w:sz w:val="24"/>
          <w:szCs w:val="24"/>
        </w:rPr>
        <w:t>带来的小品《午夜直通车》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77889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颁发长期服务奖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女：想不到我的小伙伴也有两把刷子哇，卯起劲来说不定能进赵家班了，嘿！啊</w:t>
      </w:r>
      <w:r>
        <w:rPr>
          <w:rFonts w:ascii="宋体" w:eastAsia="宋体" w:hAnsi="宋体"/>
        </w:rPr>
        <w:t>jack</w:t>
      </w:r>
      <w:r>
        <w:rPr>
          <w:rFonts w:ascii="宋体" w:eastAsia="宋体" w:hAnsi="宋体" w:hint="eastAsia"/>
        </w:rPr>
        <w:t>，你还回不回来主持呀（</w:t>
      </w:r>
      <w:r>
        <w:rPr>
          <w:rFonts w:ascii="宋体" w:eastAsia="宋体" w:hAnsi="宋体"/>
        </w:rPr>
        <w:t>Jack</w:t>
      </w:r>
      <w:r>
        <w:rPr>
          <w:rFonts w:ascii="宋体" w:eastAsia="宋体" w:hAnsi="宋体" w:hint="eastAsia"/>
        </w:rPr>
        <w:t>回来）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男：大佬，吊颈都要透下气嘛，但系咧，既然演了小品，我有部戏想问下你，不知道你有没看过前几年好兴嘅一部电视剧叫做《巾帼枭雄》咧？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女：有呀有呀！我还很记得里面男主角柴九哥讲的一句台词：“人生有多少个十年？”他说这句话的时候好</w:t>
      </w:r>
      <w:r>
        <w:rPr>
          <w:rFonts w:ascii="宋体" w:eastAsia="宋体" w:hAnsi="宋体"/>
        </w:rPr>
        <w:t>man</w:t>
      </w:r>
      <w:r>
        <w:rPr>
          <w:rFonts w:ascii="宋体" w:eastAsia="宋体" w:hAnsi="宋体" w:hint="eastAsia"/>
        </w:rPr>
        <w:t>呀，要不是因为我当时年纪太小，我差点就愛上他了。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男：你呢个花痴啊。。甘请问花痴小姐，你十年前系度做咩啊？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女：十年前…我在暗恋隔壁班一个长得猴高，猴帅，猴会打篮球的男生咯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男：…果然花痴吾系一朝一夕养成的，甘你有没将你果份暗恋坚持左十年呀？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女：十年喔，别说隔壁班的男生从哥哥变成了大叔啦，我都成妹妹变成了阿姨了，怎么会坚持那么久。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男：但系，真系有人坚持一件事情就坚持了十年，她们风雨无阻，始终保持住对工作的热情，为和记奉献左十年的青春。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女：哇，我好想知道这位同事是谁，从今天开始他就是我的偶像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男：甘跟住下来有请</w:t>
      </w:r>
      <w:r w:rsidRPr="003F5EDB">
        <w:rPr>
          <w:rFonts w:ascii="宋体" w:eastAsia="宋体" w:hAnsi="宋体" w:hint="eastAsia"/>
        </w:rPr>
        <w:t>郑慧善</w:t>
      </w:r>
      <w:r>
        <w:rPr>
          <w:rFonts w:ascii="宋体" w:eastAsia="宋体" w:hAnsi="宋体" w:hint="eastAsia"/>
        </w:rPr>
        <w:t>女士为我们宣读兼颁发哩个奖项。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（宣读，颁奖，合影）</w:t>
      </w:r>
    </w:p>
    <w:p w:rsidR="002F6F72" w:rsidRPr="003F5EDB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F5EDB">
        <w:rPr>
          <w:rFonts w:ascii="宋体" w:eastAsia="宋体" w:hAnsi="宋体" w:hint="eastAsia"/>
        </w:rPr>
        <w:t>女：多谢郑慧善女士，有请郑慧善女士移步台下就坐。（男的送嘉宾到舞台边）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3F5EDB">
        <w:rPr>
          <w:rFonts w:ascii="宋体" w:eastAsia="宋体" w:hAnsi="宋体" w:hint="eastAsia"/>
          <w:b/>
          <w:sz w:val="28"/>
          <w:szCs w:val="28"/>
          <w:shd w:val="pct15" w:color="auto" w:fill="FFFFFF"/>
        </w:rPr>
        <w:t>第三次抽奖</w:t>
      </w:r>
    </w:p>
    <w:p w:rsidR="002F6F72" w:rsidRPr="003F5EDB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F5EDB">
        <w:rPr>
          <w:rFonts w:ascii="宋体" w:eastAsia="宋体" w:hAnsi="宋体" w:hint="eastAsia"/>
        </w:rPr>
        <w:t>男：呐，饭又食完啦，节目都睇做</w:t>
      </w:r>
      <w:r w:rsidRPr="003F5EDB">
        <w:rPr>
          <w:rFonts w:ascii="宋体" w:eastAsia="宋体" w:hAnsi="宋体"/>
        </w:rPr>
        <w:t>5</w:t>
      </w:r>
      <w:r w:rsidRPr="003F5EDB">
        <w:rPr>
          <w:rFonts w:ascii="宋体" w:eastAsia="宋体" w:hAnsi="宋体" w:hint="eastAsia"/>
        </w:rPr>
        <w:t>少，甘又系时候…</w:t>
      </w:r>
    </w:p>
    <w:p w:rsidR="002F6F72" w:rsidRPr="003F5EDB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F5EDB">
        <w:rPr>
          <w:rFonts w:ascii="宋体" w:eastAsia="宋体" w:hAnsi="宋体" w:hint="eastAsia"/>
        </w:rPr>
        <w:t>女：我知道！是时候再吃一轮！</w:t>
      </w:r>
    </w:p>
    <w:p w:rsidR="002F6F72" w:rsidRPr="003F5EDB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F5EDB">
        <w:rPr>
          <w:rFonts w:ascii="宋体" w:eastAsia="宋体" w:hAnsi="宋体" w:hint="eastAsia"/>
        </w:rPr>
        <w:t>男：你冇整日挂住食啦，我噶意思系又到左抽奖时间了喔</w:t>
      </w:r>
    </w:p>
    <w:p w:rsidR="002F6F72" w:rsidRPr="003F5EDB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F5EDB">
        <w:rPr>
          <w:rFonts w:ascii="宋体" w:eastAsia="宋体" w:hAnsi="宋体" w:hint="eastAsia"/>
        </w:rPr>
        <w:t>女：呵呵呵呵，原来又到了我大显身手的时候了。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F5EDB">
        <w:rPr>
          <w:rFonts w:ascii="宋体" w:eastAsia="宋体" w:hAnsi="宋体" w:hint="eastAsia"/>
        </w:rPr>
        <w:t>男：</w:t>
      </w:r>
      <w:r>
        <w:rPr>
          <w:rFonts w:ascii="宋体" w:eastAsia="宋体" w:hAnsi="宋体" w:hint="eastAsia"/>
        </w:rPr>
        <w:t>哩次咧，我地有</w:t>
      </w:r>
      <w:r w:rsidRPr="003F5EDB">
        <w:rPr>
          <w:rFonts w:ascii="宋体" w:eastAsia="宋体" w:hAnsi="宋体" w:hint="eastAsia"/>
        </w:rPr>
        <w:t>请</w:t>
      </w:r>
      <w:r w:rsidRPr="003F5EDB">
        <w:rPr>
          <w:rFonts w:ascii="宋体" w:eastAsia="宋体" w:hAnsi="宋体"/>
        </w:rPr>
        <w:t>Emily</w:t>
      </w:r>
      <w:r w:rsidRPr="003F5EDB">
        <w:rPr>
          <w:rFonts w:ascii="宋体" w:eastAsia="宋体" w:hAnsi="宋体" w:cs="宋体" w:hint="eastAsia"/>
        </w:rPr>
        <w:t>蔣小美女士</w:t>
      </w:r>
      <w:r w:rsidRPr="003F5EDB">
        <w:rPr>
          <w:rFonts w:ascii="宋体" w:eastAsia="宋体" w:hAnsi="宋体" w:hint="eastAsia"/>
        </w:rPr>
        <w:t>为我地抽出</w:t>
      </w:r>
      <w:r w:rsidRPr="003F5EDB">
        <w:rPr>
          <w:rFonts w:ascii="宋体" w:eastAsia="宋体" w:hAnsi="宋体"/>
        </w:rPr>
        <w:t>12</w:t>
      </w:r>
      <w:r w:rsidRPr="003F5EDB">
        <w:rPr>
          <w:rFonts w:ascii="宋体" w:eastAsia="宋体" w:hAnsi="宋体" w:hint="eastAsia"/>
        </w:rPr>
        <w:t>份大奖啦，奖品依次为：</w:t>
      </w:r>
    </w:p>
    <w:p w:rsidR="002F6F72" w:rsidRPr="00023C95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女：</w:t>
      </w:r>
      <w:r w:rsidRPr="00023C95">
        <w:rPr>
          <w:rFonts w:ascii="宋体" w:eastAsia="宋体" w:hAnsi="宋体" w:hint="eastAsia"/>
          <w:shd w:val="pct15" w:color="auto" w:fill="FFFFFF"/>
        </w:rPr>
        <w:t>惠康</w:t>
      </w:r>
      <w:r w:rsidRPr="00023C95">
        <w:rPr>
          <w:rFonts w:ascii="宋体" w:eastAsia="宋体" w:hAnsi="宋体"/>
          <w:shd w:val="pct15" w:color="auto" w:fill="FFFFFF"/>
        </w:rPr>
        <w:t xml:space="preserve">COUPON  </w:t>
      </w:r>
      <w:r>
        <w:rPr>
          <w:rFonts w:ascii="宋体" w:eastAsia="宋体" w:hAnsi="宋体"/>
          <w:shd w:val="pct15" w:color="auto" w:fill="FFFFFF"/>
        </w:rPr>
        <w:t>4</w:t>
      </w:r>
      <w:r w:rsidRPr="00023C95">
        <w:rPr>
          <w:rFonts w:ascii="宋体" w:eastAsia="宋体" w:hAnsi="宋体"/>
          <w:shd w:val="pct15" w:color="auto" w:fill="FFFFFF"/>
        </w:rPr>
        <w:t>00</w:t>
      </w:r>
      <w:r>
        <w:rPr>
          <w:rFonts w:ascii="宋体" w:eastAsia="宋体" w:hAnsi="宋体" w:hint="eastAsia"/>
          <w:shd w:val="pct15" w:color="auto" w:fill="FFFFFF"/>
        </w:rPr>
        <w:t>元</w:t>
      </w:r>
      <w:r>
        <w:rPr>
          <w:rFonts w:ascii="宋体" w:eastAsia="宋体" w:hAnsi="宋体"/>
          <w:shd w:val="pct15" w:color="auto" w:fill="FFFFFF"/>
        </w:rPr>
        <w:t>3</w:t>
      </w:r>
      <w:r w:rsidRPr="00023C95">
        <w:rPr>
          <w:rFonts w:ascii="宋体" w:eastAsia="宋体" w:hAnsi="宋体" w:hint="eastAsia"/>
          <w:shd w:val="pct15" w:color="auto" w:fill="FFFFFF"/>
        </w:rPr>
        <w:t>份</w:t>
      </w:r>
    </w:p>
    <w:p w:rsidR="002F6F72" w:rsidRPr="00974C23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 w:rsidRPr="00023C95">
        <w:rPr>
          <w:rFonts w:ascii="宋体" w:eastAsia="宋体" w:hAnsi="宋体" w:hint="eastAsia"/>
          <w:shd w:val="pct15" w:color="auto" w:fill="FFFFFF"/>
        </w:rPr>
        <w:t>百佳</w:t>
      </w:r>
      <w:r w:rsidRPr="00023C95">
        <w:rPr>
          <w:rFonts w:ascii="宋体" w:eastAsia="宋体" w:hAnsi="宋体"/>
          <w:shd w:val="pct15" w:color="auto" w:fill="FFFFFF"/>
        </w:rPr>
        <w:t xml:space="preserve">COUPON </w:t>
      </w:r>
      <w:r>
        <w:rPr>
          <w:rFonts w:ascii="宋体" w:eastAsia="宋体" w:hAnsi="宋体"/>
          <w:shd w:val="pct15" w:color="auto" w:fill="FFFFFF"/>
        </w:rPr>
        <w:t>4</w:t>
      </w:r>
      <w:r w:rsidRPr="00023C95">
        <w:rPr>
          <w:rFonts w:ascii="宋体" w:eastAsia="宋体" w:hAnsi="宋体"/>
          <w:shd w:val="pct15" w:color="auto" w:fill="FFFFFF"/>
        </w:rPr>
        <w:t>00</w:t>
      </w:r>
      <w:r w:rsidRPr="00023C95">
        <w:rPr>
          <w:rFonts w:ascii="宋体" w:eastAsia="宋体" w:hAnsi="宋体" w:hint="eastAsia"/>
          <w:shd w:val="pct15" w:color="auto" w:fill="FFFFFF"/>
        </w:rPr>
        <w:t>元</w:t>
      </w:r>
      <w:r w:rsidRPr="00023C95">
        <w:rPr>
          <w:rFonts w:ascii="宋体" w:eastAsia="宋体" w:hAnsi="宋体"/>
          <w:shd w:val="pct15" w:color="auto" w:fill="FFFFFF"/>
        </w:rPr>
        <w:t xml:space="preserve">  </w:t>
      </w:r>
      <w:r>
        <w:rPr>
          <w:rFonts w:ascii="宋体" w:eastAsia="宋体" w:hAnsi="宋体"/>
          <w:shd w:val="pct15" w:color="auto" w:fill="FFFFFF"/>
        </w:rPr>
        <w:t>3</w:t>
      </w:r>
      <w:r w:rsidRPr="00023C95"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 w:rsidRPr="00023C95">
        <w:rPr>
          <w:rFonts w:ascii="宋体" w:eastAsia="宋体" w:hAnsi="宋体" w:hint="eastAsia"/>
          <w:shd w:val="pct15" w:color="auto" w:fill="FFFFFF"/>
        </w:rPr>
        <w:t>港币</w:t>
      </w:r>
      <w:r>
        <w:rPr>
          <w:rFonts w:ascii="宋体" w:eastAsia="宋体" w:hAnsi="宋体"/>
          <w:shd w:val="pct15" w:color="auto" w:fill="FFFFFF"/>
        </w:rPr>
        <w:t>4</w:t>
      </w:r>
      <w:r w:rsidRPr="00023C95">
        <w:rPr>
          <w:rFonts w:ascii="宋体" w:eastAsia="宋体" w:hAnsi="宋体"/>
          <w:shd w:val="pct15" w:color="auto" w:fill="FFFFFF"/>
        </w:rPr>
        <w:t>00</w:t>
      </w:r>
      <w:r w:rsidRPr="00023C95">
        <w:rPr>
          <w:rFonts w:ascii="宋体" w:eastAsia="宋体" w:hAnsi="宋体" w:hint="eastAsia"/>
          <w:shd w:val="pct15" w:color="auto" w:fill="FFFFFF"/>
        </w:rPr>
        <w:t>元现金</w:t>
      </w:r>
      <w:r>
        <w:rPr>
          <w:rFonts w:ascii="宋体" w:eastAsia="宋体" w:hAnsi="宋体"/>
          <w:shd w:val="pct15" w:color="auto" w:fill="FFFFFF"/>
        </w:rPr>
        <w:t xml:space="preserve">  2</w:t>
      </w:r>
      <w:r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/>
          <w:shd w:val="pct15" w:color="auto" w:fill="FFFFFF"/>
        </w:rPr>
        <w:t xml:space="preserve">Citysuper </w:t>
      </w:r>
      <w:r>
        <w:rPr>
          <w:rFonts w:ascii="宋体" w:eastAsia="宋体" w:hAnsi="宋体" w:hint="eastAsia"/>
          <w:shd w:val="pct15" w:color="auto" w:fill="FFFFFF"/>
        </w:rPr>
        <w:t>超市</w:t>
      </w:r>
      <w:r>
        <w:rPr>
          <w:rFonts w:ascii="宋体" w:eastAsia="宋体" w:hAnsi="宋体"/>
          <w:shd w:val="pct15" w:color="auto" w:fill="FFFFFF"/>
        </w:rPr>
        <w:t xml:space="preserve"> COUPON</w:t>
      </w:r>
      <w:r>
        <w:rPr>
          <w:rFonts w:ascii="宋体" w:eastAsia="宋体" w:hAnsi="宋体" w:hint="eastAsia"/>
          <w:shd w:val="pct15" w:color="auto" w:fill="FFFFFF"/>
        </w:rPr>
        <w:t>以及百佳</w:t>
      </w:r>
      <w:r>
        <w:rPr>
          <w:rFonts w:ascii="宋体" w:eastAsia="宋体" w:hAnsi="宋体"/>
          <w:shd w:val="pct15" w:color="auto" w:fill="FFFFFF"/>
        </w:rPr>
        <w:t xml:space="preserve">coupon </w:t>
      </w:r>
      <w:r>
        <w:rPr>
          <w:rFonts w:ascii="宋体" w:eastAsia="宋体" w:hAnsi="宋体" w:hint="eastAsia"/>
          <w:shd w:val="pct15" w:color="auto" w:fill="FFFFFF"/>
        </w:rPr>
        <w:t>合共</w:t>
      </w:r>
      <w:r>
        <w:rPr>
          <w:rFonts w:ascii="宋体" w:eastAsia="宋体" w:hAnsi="宋体"/>
          <w:shd w:val="pct15" w:color="auto" w:fill="FFFFFF"/>
        </w:rPr>
        <w:t>500</w:t>
      </w:r>
      <w:r>
        <w:rPr>
          <w:rFonts w:ascii="宋体" w:eastAsia="宋体" w:hAnsi="宋体" w:hint="eastAsia"/>
          <w:shd w:val="pct15" w:color="auto" w:fill="FFFFFF"/>
        </w:rPr>
        <w:t>元</w:t>
      </w:r>
      <w:r>
        <w:rPr>
          <w:rFonts w:ascii="宋体" w:eastAsia="宋体" w:hAnsi="宋体"/>
          <w:shd w:val="pct15" w:color="auto" w:fill="FFFFFF"/>
        </w:rPr>
        <w:t xml:space="preserve">  1</w:t>
      </w:r>
      <w:r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万宁</w:t>
      </w:r>
      <w:r>
        <w:rPr>
          <w:rFonts w:ascii="宋体" w:eastAsia="宋体" w:hAnsi="宋体"/>
          <w:shd w:val="pct15" w:color="auto" w:fill="FFFFFF"/>
        </w:rPr>
        <w:t>coupon  500</w:t>
      </w:r>
      <w:r>
        <w:rPr>
          <w:rFonts w:ascii="宋体" w:eastAsia="宋体" w:hAnsi="宋体" w:hint="eastAsia"/>
          <w:shd w:val="pct15" w:color="auto" w:fill="FFFFFF"/>
        </w:rPr>
        <w:t>元</w:t>
      </w:r>
      <w:r>
        <w:rPr>
          <w:rFonts w:ascii="宋体" w:eastAsia="宋体" w:hAnsi="宋体"/>
          <w:shd w:val="pct15" w:color="auto" w:fill="FFFFFF"/>
        </w:rPr>
        <w:t xml:space="preserve">  1</w:t>
      </w:r>
      <w:r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/>
          <w:shd w:val="pct15" w:color="auto" w:fill="FFFFFF"/>
        </w:rPr>
        <w:t>SOGO coupon 500</w:t>
      </w:r>
      <w:r>
        <w:rPr>
          <w:rFonts w:ascii="宋体" w:eastAsia="宋体" w:hAnsi="宋体" w:hint="eastAsia"/>
          <w:shd w:val="pct15" w:color="auto" w:fill="FFFFFF"/>
        </w:rPr>
        <w:t>元</w:t>
      </w:r>
      <w:r>
        <w:rPr>
          <w:rFonts w:ascii="宋体" w:eastAsia="宋体" w:hAnsi="宋体"/>
          <w:shd w:val="pct15" w:color="auto" w:fill="FFFFFF"/>
        </w:rPr>
        <w:t xml:space="preserve"> 1</w:t>
      </w:r>
      <w:r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松下牌剃须刀</w:t>
      </w:r>
      <w:r>
        <w:rPr>
          <w:rFonts w:ascii="宋体" w:eastAsia="宋体" w:hAnsi="宋体"/>
          <w:shd w:val="pct15" w:color="auto" w:fill="FFFFFF"/>
        </w:rPr>
        <w:t xml:space="preserve"> 1</w:t>
      </w:r>
      <w:r>
        <w:rPr>
          <w:rFonts w:ascii="宋体" w:eastAsia="宋体" w:hAnsi="宋体" w:hint="eastAsia"/>
          <w:shd w:val="pct15" w:color="auto" w:fill="FFFFFF"/>
        </w:rPr>
        <w:t>份</w:t>
      </w:r>
    </w:p>
    <w:p w:rsidR="002F6F72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女：请念到名字的同事上台合照留念，会后再凭入场券领取奖品。</w:t>
      </w:r>
    </w:p>
    <w:p w:rsidR="002F6F72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（拍完照）</w:t>
      </w:r>
    </w:p>
    <w:p w:rsidR="002F6F72" w:rsidRPr="0036473E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36473E">
        <w:rPr>
          <w:rFonts w:ascii="宋体" w:eastAsia="宋体" w:hAnsi="宋体" w:hint="eastAsia"/>
        </w:rPr>
        <w:t>女：</w:t>
      </w:r>
      <w:r>
        <w:rPr>
          <w:rFonts w:ascii="宋体" w:eastAsia="宋体" w:hAnsi="宋体" w:hint="eastAsia"/>
        </w:rPr>
        <w:t>多谢蒋女士，请移步台下就坐。（男的送嘉宾到舞台边）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234AF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节目</w:t>
      </w:r>
      <w:r w:rsidRPr="00B234AF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4</w:t>
      </w:r>
      <w:r w:rsidRPr="00B234AF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：</w:t>
      </w:r>
      <w:r w:rsidRPr="00B234AF">
        <w:rPr>
          <w:rFonts w:ascii="宋体" w:eastAsia="宋体" w:hAnsi="宋体"/>
          <w:b/>
          <w:sz w:val="28"/>
          <w:szCs w:val="28"/>
          <w:highlight w:val="yellow"/>
          <w:shd w:val="pct15" w:color="auto" w:fill="FFFFFF"/>
        </w:rPr>
        <w:t>FBOP</w:t>
      </w:r>
      <w:r w:rsidRPr="00B234AF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《男身女心我们知》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 w:rsidRPr="004022F1">
        <w:rPr>
          <w:rFonts w:ascii="宋体" w:eastAsia="宋体" w:hAnsi="宋体" w:hint="eastAsia"/>
        </w:rPr>
        <w:t>男：</w:t>
      </w:r>
      <w:r>
        <w:rPr>
          <w:rFonts w:ascii="宋体" w:eastAsia="宋体" w:hAnsi="宋体" w:hint="eastAsia"/>
        </w:rPr>
        <w:t>真系高潮一浪接一浪，少点心血都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得哈，抽奖抽到情绪高涨的时候又到左我最中意睇噶跳舞啦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女：哇！又有靓女姐姐跳舞呀！</w:t>
      </w:r>
    </w:p>
    <w:p w:rsidR="002F6F72" w:rsidRPr="009B2924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男：嗯</w:t>
      </w:r>
      <w:r>
        <w:rPr>
          <w:rFonts w:ascii="宋体" w:eastAsia="宋体" w:hAnsi="宋体"/>
        </w:rPr>
        <w:t>~~~</w:t>
      </w:r>
      <w:r>
        <w:rPr>
          <w:rFonts w:ascii="宋体" w:eastAsia="宋体" w:hAnsi="宋体" w:hint="eastAsia"/>
        </w:rPr>
        <w:t>甘就要睇下是靓女姐姐定系靓仔哥哥啦，欢迎我们的</w:t>
      </w:r>
      <w:r>
        <w:rPr>
          <w:rFonts w:ascii="宋体" w:eastAsia="宋体" w:hAnsi="宋体"/>
        </w:rPr>
        <w:t>FBOP</w:t>
      </w:r>
      <w:r>
        <w:rPr>
          <w:rFonts w:ascii="宋体" w:eastAsia="宋体" w:hAnsi="宋体" w:hint="eastAsia"/>
        </w:rPr>
        <w:t>带来的舞蹈《男身女心我们知》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b/>
          <w:sz w:val="28"/>
          <w:szCs w:val="28"/>
          <w:shd w:val="pct15" w:color="auto" w:fill="FFFFFF"/>
        </w:rPr>
      </w:pPr>
      <w:r w:rsidRPr="00B234AF">
        <w:rPr>
          <w:rFonts w:ascii="宋体" w:eastAsia="宋体" w:hAnsi="宋体" w:hint="eastAsia"/>
          <w:b/>
          <w:sz w:val="28"/>
          <w:szCs w:val="28"/>
          <w:highlight w:val="yellow"/>
          <w:shd w:val="pct15" w:color="auto" w:fill="FFFFFF"/>
        </w:rPr>
        <w:t>第四次抽奖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女：我们和记真是人才济济呀，什么舞蹈都杠杠的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男：肯定啦，你以为个个都好似你甘啊，四肢发育不良，动作唔协调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女：通过今晚对你的了解，我知道通常你损我的时候，一般都是要带给我一个好消息的，是不是还有奖要抽呀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男：咦，你几时变左甘聪明葛？好啦，今次我地有请</w:t>
      </w:r>
      <w:r>
        <w:rPr>
          <w:rFonts w:ascii="宋体" w:eastAsia="宋体" w:hAnsi="宋体"/>
        </w:rPr>
        <w:t>Suzanne</w:t>
      </w:r>
      <w:r>
        <w:rPr>
          <w:rFonts w:ascii="宋体" w:eastAsia="宋体" w:hAnsi="宋体" w:hint="eastAsia"/>
        </w:rPr>
        <w:t>郑慧善女士帮我地抽出</w:t>
      </w: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份超级大奖</w:t>
      </w:r>
    </w:p>
    <w:p w:rsidR="002F6F72" w:rsidRPr="0036473E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女：</w:t>
      </w:r>
      <w:r w:rsidRPr="0036473E">
        <w:rPr>
          <w:rFonts w:ascii="宋体" w:eastAsia="宋体" w:hAnsi="宋体" w:hint="eastAsia"/>
          <w:shd w:val="pct15" w:color="auto" w:fill="FFFFFF"/>
        </w:rPr>
        <w:t>人民币</w:t>
      </w:r>
      <w:r w:rsidRPr="0036473E">
        <w:rPr>
          <w:rFonts w:ascii="宋体" w:eastAsia="宋体" w:hAnsi="宋体"/>
          <w:shd w:val="pct15" w:color="auto" w:fill="FFFFFF"/>
        </w:rPr>
        <w:t>800</w:t>
      </w:r>
      <w:r w:rsidRPr="0036473E">
        <w:rPr>
          <w:rFonts w:ascii="宋体" w:eastAsia="宋体" w:hAnsi="宋体" w:hint="eastAsia"/>
          <w:shd w:val="pct15" w:color="auto" w:fill="FFFFFF"/>
        </w:rPr>
        <w:t>元</w:t>
      </w:r>
      <w:r w:rsidRPr="0036473E">
        <w:rPr>
          <w:rFonts w:ascii="宋体" w:eastAsia="宋体" w:hAnsi="宋体"/>
          <w:shd w:val="pct15" w:color="auto" w:fill="FFFFFF"/>
        </w:rPr>
        <w:t xml:space="preserve"> 2</w:t>
      </w:r>
      <w:r w:rsidRPr="0036473E">
        <w:rPr>
          <w:rFonts w:ascii="宋体" w:eastAsia="宋体" w:hAnsi="宋体" w:hint="eastAsia"/>
          <w:shd w:val="pct15" w:color="auto" w:fill="FFFFFF"/>
        </w:rPr>
        <w:t>份</w:t>
      </w:r>
    </w:p>
    <w:p w:rsidR="002F6F72" w:rsidRPr="0036473E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 w:rsidRPr="0036473E">
        <w:rPr>
          <w:rFonts w:ascii="宋体" w:eastAsia="宋体" w:hAnsi="宋体"/>
          <w:shd w:val="pct15" w:color="auto" w:fill="FFFFFF"/>
        </w:rPr>
        <w:t>OSIM 3D</w:t>
      </w:r>
      <w:r w:rsidRPr="0036473E">
        <w:rPr>
          <w:rFonts w:ascii="宋体" w:eastAsia="宋体" w:hAnsi="宋体" w:hint="eastAsia"/>
          <w:shd w:val="pct15" w:color="auto" w:fill="FFFFFF"/>
        </w:rPr>
        <w:t>暖暖枕（价值</w:t>
      </w:r>
      <w:r w:rsidRPr="0036473E">
        <w:rPr>
          <w:rFonts w:ascii="宋体" w:eastAsia="宋体" w:hAnsi="宋体"/>
          <w:shd w:val="pct15" w:color="auto" w:fill="FFFFFF"/>
        </w:rPr>
        <w:t>900</w:t>
      </w:r>
      <w:r w:rsidRPr="0036473E">
        <w:rPr>
          <w:rFonts w:ascii="宋体" w:eastAsia="宋体" w:hAnsi="宋体" w:hint="eastAsia"/>
          <w:shd w:val="pct15" w:color="auto" w:fill="FFFFFF"/>
        </w:rPr>
        <w:t>元）</w:t>
      </w:r>
      <w:r w:rsidRPr="0036473E">
        <w:rPr>
          <w:rFonts w:ascii="宋体" w:eastAsia="宋体" w:hAnsi="宋体"/>
          <w:shd w:val="pct15" w:color="auto" w:fill="FFFFFF"/>
        </w:rPr>
        <w:t xml:space="preserve"> 1</w:t>
      </w:r>
      <w:r w:rsidRPr="0036473E">
        <w:rPr>
          <w:rFonts w:ascii="宋体" w:eastAsia="宋体" w:hAnsi="宋体" w:hint="eastAsia"/>
          <w:shd w:val="pct15" w:color="auto" w:fill="FFFFFF"/>
        </w:rPr>
        <w:t>份</w:t>
      </w:r>
    </w:p>
    <w:p w:rsidR="002F6F72" w:rsidRPr="0036473E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 w:rsidRPr="0036473E">
        <w:rPr>
          <w:rFonts w:ascii="宋体" w:eastAsia="宋体" w:hAnsi="宋体"/>
          <w:shd w:val="pct15" w:color="auto" w:fill="FFFFFF"/>
        </w:rPr>
        <w:t xml:space="preserve">HTC </w:t>
      </w:r>
      <w:r w:rsidRPr="0036473E">
        <w:rPr>
          <w:rFonts w:ascii="宋体" w:eastAsia="宋体" w:hAnsi="宋体" w:hint="eastAsia"/>
          <w:shd w:val="pct15" w:color="auto" w:fill="FFFFFF"/>
        </w:rPr>
        <w:t>如影相机（价值</w:t>
      </w:r>
      <w:r w:rsidRPr="0036473E">
        <w:rPr>
          <w:rFonts w:ascii="宋体" w:eastAsia="宋体" w:hAnsi="宋体"/>
          <w:shd w:val="pct15" w:color="auto" w:fill="FFFFFF"/>
        </w:rPr>
        <w:t>1200</w:t>
      </w:r>
      <w:r w:rsidRPr="0036473E">
        <w:rPr>
          <w:rFonts w:ascii="宋体" w:eastAsia="宋体" w:hAnsi="宋体" w:hint="eastAsia"/>
          <w:shd w:val="pct15" w:color="auto" w:fill="FFFFFF"/>
        </w:rPr>
        <w:t>元）</w:t>
      </w:r>
      <w:r w:rsidRPr="0036473E">
        <w:rPr>
          <w:rFonts w:ascii="宋体" w:eastAsia="宋体" w:hAnsi="宋体"/>
          <w:shd w:val="pct15" w:color="auto" w:fill="FFFFFF"/>
        </w:rPr>
        <w:t xml:space="preserve"> 1</w:t>
      </w:r>
      <w:r w:rsidRPr="0036473E">
        <w:rPr>
          <w:rFonts w:ascii="宋体" w:eastAsia="宋体" w:hAnsi="宋体" w:hint="eastAsia"/>
          <w:shd w:val="pct15" w:color="auto" w:fill="FFFFFF"/>
        </w:rPr>
        <w:t>部</w:t>
      </w:r>
    </w:p>
    <w:p w:rsidR="002F6F72" w:rsidRPr="0036473E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美国进口</w:t>
      </w:r>
      <w:r w:rsidRPr="0036473E">
        <w:rPr>
          <w:rFonts w:ascii="宋体" w:eastAsia="宋体" w:hAnsi="宋体"/>
          <w:shd w:val="pct15" w:color="auto" w:fill="FFFFFF"/>
        </w:rPr>
        <w:t xml:space="preserve">Irobot </w:t>
      </w:r>
      <w:r w:rsidRPr="0036473E">
        <w:rPr>
          <w:rFonts w:ascii="宋体" w:eastAsia="宋体" w:hAnsi="宋体" w:hint="eastAsia"/>
          <w:shd w:val="pct15" w:color="auto" w:fill="FFFFFF"/>
        </w:rPr>
        <w:t>扫地机器人（价值</w:t>
      </w:r>
      <w:r w:rsidRPr="0036473E">
        <w:rPr>
          <w:rFonts w:ascii="宋体" w:eastAsia="宋体" w:hAnsi="宋体"/>
          <w:shd w:val="pct15" w:color="auto" w:fill="FFFFFF"/>
        </w:rPr>
        <w:t>2000</w:t>
      </w:r>
      <w:r w:rsidRPr="0036473E">
        <w:rPr>
          <w:rFonts w:ascii="宋体" w:eastAsia="宋体" w:hAnsi="宋体" w:hint="eastAsia"/>
          <w:shd w:val="pct15" w:color="auto" w:fill="FFFFFF"/>
        </w:rPr>
        <w:t>元）</w:t>
      </w:r>
      <w:r w:rsidRPr="0036473E">
        <w:rPr>
          <w:rFonts w:ascii="宋体" w:eastAsia="宋体" w:hAnsi="宋体"/>
          <w:shd w:val="pct15" w:color="auto" w:fill="FFFFFF"/>
        </w:rPr>
        <w:t xml:space="preserve"> </w:t>
      </w:r>
      <w:r w:rsidRPr="0036473E">
        <w:rPr>
          <w:rFonts w:ascii="宋体" w:eastAsia="宋体" w:hAnsi="宋体" w:hint="eastAsia"/>
          <w:shd w:val="pct15" w:color="auto" w:fill="FFFFFF"/>
        </w:rPr>
        <w:t>一台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/>
          <w:shd w:val="pct15" w:color="auto" w:fill="FFFFFF"/>
        </w:rPr>
      </w:pPr>
      <w:r>
        <w:rPr>
          <w:rFonts w:ascii="宋体" w:eastAsia="宋体" w:hAnsi="宋体" w:hint="eastAsia"/>
          <w:shd w:val="pct15" w:color="auto" w:fill="FFFFFF"/>
        </w:rPr>
        <w:t>深圳原创本土品牌</w:t>
      </w:r>
      <w:r w:rsidRPr="0036473E">
        <w:rPr>
          <w:rFonts w:ascii="宋体" w:eastAsia="宋体" w:hAnsi="宋体" w:hint="eastAsia"/>
          <w:shd w:val="pct15" w:color="auto" w:fill="FFFFFF"/>
        </w:rPr>
        <w:t>大疆无人机</w:t>
      </w:r>
      <w:r w:rsidRPr="0036473E">
        <w:rPr>
          <w:rFonts w:ascii="宋体" w:eastAsia="宋体" w:hAnsi="宋体"/>
          <w:shd w:val="pct15" w:color="auto" w:fill="FFFFFF"/>
        </w:rPr>
        <w:t xml:space="preserve"> (</w:t>
      </w:r>
      <w:r w:rsidRPr="0036473E">
        <w:rPr>
          <w:rFonts w:ascii="宋体" w:eastAsia="宋体" w:hAnsi="宋体" w:hint="eastAsia"/>
          <w:shd w:val="pct15" w:color="auto" w:fill="FFFFFF"/>
        </w:rPr>
        <w:t>价值</w:t>
      </w:r>
      <w:r w:rsidRPr="0036473E">
        <w:rPr>
          <w:rFonts w:ascii="宋体" w:eastAsia="宋体" w:hAnsi="宋体"/>
          <w:shd w:val="pct15" w:color="auto" w:fill="FFFFFF"/>
        </w:rPr>
        <w:t>3000</w:t>
      </w:r>
      <w:r w:rsidRPr="0036473E">
        <w:rPr>
          <w:rFonts w:ascii="宋体" w:eastAsia="宋体" w:hAnsi="宋体" w:hint="eastAsia"/>
          <w:shd w:val="pct15" w:color="auto" w:fill="FFFFFF"/>
        </w:rPr>
        <w:t>元</w:t>
      </w:r>
      <w:r w:rsidRPr="0036473E">
        <w:rPr>
          <w:rFonts w:ascii="宋体" w:eastAsia="宋体" w:hAnsi="宋体"/>
          <w:shd w:val="pct15" w:color="auto" w:fill="FFFFFF"/>
        </w:rPr>
        <w:t xml:space="preserve">) </w:t>
      </w:r>
      <w:r w:rsidRPr="0036473E">
        <w:rPr>
          <w:rFonts w:ascii="宋体" w:eastAsia="宋体" w:hAnsi="宋体" w:hint="eastAsia"/>
          <w:shd w:val="pct15" w:color="auto" w:fill="FFFFFF"/>
        </w:rPr>
        <w:t>一架</w:t>
      </w:r>
    </w:p>
    <w:p w:rsidR="002F6F72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男：呢位中左无人机的兄台，可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可以借部机比我玩一个星期呀</w:t>
      </w:r>
    </w:p>
    <w:p w:rsidR="002F6F72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女：喂喂喂，主持还没主持完呢</w:t>
      </w:r>
    </w:p>
    <w:p w:rsidR="002F6F72" w:rsidRPr="00514F10" w:rsidRDefault="002F6F72" w:rsidP="00514F10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男：好啦，甘我地首先恭喜获奖的同事，然后再请郑慧善女士为今晚热力演出的各位颁发表演奖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（评分，颁奖）</w:t>
      </w:r>
    </w:p>
    <w:p w:rsidR="002F6F72" w:rsidRPr="00A42E0C" w:rsidRDefault="002F6F72" w:rsidP="00D65772">
      <w:pPr>
        <w:tabs>
          <w:tab w:val="left" w:pos="2800"/>
        </w:tabs>
        <w:rPr>
          <w:rFonts w:ascii="宋体" w:eastAsia="宋体" w:hAnsi="宋体" w:cs="宋体"/>
          <w:b/>
          <w:sz w:val="32"/>
        </w:rPr>
      </w:pPr>
      <w:r w:rsidRPr="00B234AF">
        <w:rPr>
          <w:rFonts w:ascii="宋体" w:eastAsia="宋体" w:hAnsi="宋体" w:cs="宋体" w:hint="eastAsia"/>
          <w:b/>
          <w:sz w:val="32"/>
          <w:highlight w:val="yellow"/>
        </w:rPr>
        <w:t>邀请嘉宾上台举杯祝福</w:t>
      </w:r>
    </w:p>
    <w:p w:rsidR="002F6F72" w:rsidRDefault="002F6F72" w:rsidP="00BD2ADF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女：感谢</w:t>
      </w:r>
      <w:r w:rsidRPr="00F07D45">
        <w:rPr>
          <w:rFonts w:ascii="宋体" w:eastAsia="宋体" w:hAnsi="宋体" w:cs="宋体" w:hint="eastAsia"/>
          <w:highlight w:val="lightGray"/>
        </w:rPr>
        <w:t>郑慧善</w:t>
      </w:r>
      <w:r>
        <w:rPr>
          <w:rFonts w:ascii="宋体" w:eastAsia="宋体" w:hAnsi="宋体" w:cs="宋体" w:hint="eastAsia"/>
        </w:rPr>
        <w:t>女士为我们颁发表演奖</w:t>
      </w:r>
    </w:p>
    <w:p w:rsidR="002F6F72" w:rsidRDefault="002F6F72" w:rsidP="005F454F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祝和记电讯公司生意蒸蒸日上，越来越好！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下面有请台下的所有嘉宾一起上台，让我们共同举杯，祝和记电讯公司生意蒸蒸日上，越来越好！</w:t>
      </w:r>
    </w:p>
    <w:p w:rsidR="002F6F72" w:rsidRDefault="002F6F72" w:rsidP="00D65772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女：谢谢所有的嘉宾，请移步台下就坐。</w:t>
      </w:r>
    </w:p>
    <w:p w:rsidR="002F6F72" w:rsidRPr="0025041B" w:rsidRDefault="002F6F72" w:rsidP="00173081">
      <w:pPr>
        <w:tabs>
          <w:tab w:val="left" w:pos="2800"/>
        </w:tabs>
        <w:rPr>
          <w:rFonts w:ascii="微软雅黑"/>
        </w:rPr>
      </w:pPr>
      <w:r w:rsidRPr="0025041B">
        <w:rPr>
          <w:rFonts w:ascii="宋体" w:eastAsia="宋体" w:hAnsi="宋体" w:cs="宋体" w:hint="eastAsia"/>
        </w:rPr>
        <w:t>男</w:t>
      </w:r>
      <w:r>
        <w:rPr>
          <w:rFonts w:ascii="宋体" w:eastAsia="宋体" w:hAnsi="宋体" w:cs="宋体" w:hint="eastAsia"/>
        </w:rPr>
        <w:t>：快乐的时光总系过得特别快，又系时候讲拜拜啦！好多谢今日来到噶所有嘉宾朋友，仲有今日精心准备晚会噶所有工作人员</w:t>
      </w:r>
      <w:r>
        <w:rPr>
          <w:rFonts w:ascii="微软雅黑" w:hAnsi="微软雅黑" w:hint="eastAsia"/>
        </w:rPr>
        <w:t>。</w:t>
      </w:r>
    </w:p>
    <w:p w:rsidR="002F6F72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女：其实我很羡慕大家，可以看到这么好的主持人主持节目，最后让我们再玩多一个游戏，好不好？一起，举起你的左手，在举起你的右手，对，两只手使劲地拍，好的</w:t>
      </w:r>
      <w:r>
        <w:t>~~~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谢谢大家为我们鼓掌</w:t>
      </w:r>
      <w:r>
        <w:rPr>
          <w:rFonts w:hint="eastAsia"/>
        </w:rPr>
        <w:t>。</w:t>
      </w:r>
      <w:r>
        <w:rPr>
          <w:rFonts w:ascii="宋体" w:eastAsia="宋体" w:hAnsi="宋体" w:cs="宋体" w:hint="eastAsia"/>
        </w:rPr>
        <w:t>最后祝大家</w:t>
      </w:r>
    </w:p>
    <w:p w:rsidR="002F6F72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男：猴年做咩都猴赛雷，</w:t>
      </w:r>
    </w:p>
    <w:p w:rsidR="002F6F72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女：身体都猴健康</w:t>
      </w:r>
      <w:r>
        <w:rPr>
          <w:rFonts w:ascii="宋体" w:eastAsia="宋体" w:hAnsi="宋体" w:cs="宋体"/>
        </w:rPr>
        <w:br/>
      </w:r>
      <w:r>
        <w:rPr>
          <w:rFonts w:ascii="宋体" w:eastAsia="宋体" w:hAnsi="宋体" w:cs="宋体" w:hint="eastAsia"/>
        </w:rPr>
        <w:t>男：工资都更高！</w:t>
      </w:r>
    </w:p>
    <w:p w:rsidR="002F6F72" w:rsidRDefault="002F6F72" w:rsidP="00173081">
      <w:pPr>
        <w:tabs>
          <w:tab w:val="left" w:pos="2800"/>
        </w:tabs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（停顿下）</w:t>
      </w:r>
    </w:p>
    <w:p w:rsidR="002F6F72" w:rsidRPr="00521056" w:rsidRDefault="002F6F72" w:rsidP="00173081">
      <w:pPr>
        <w:tabs>
          <w:tab w:val="left" w:pos="2800"/>
        </w:tabs>
      </w:pPr>
      <w:r>
        <w:rPr>
          <w:rFonts w:ascii="宋体" w:eastAsia="宋体" w:hAnsi="宋体" w:cs="宋体" w:hint="eastAsia"/>
        </w:rPr>
        <w:t>女：好的，那么</w:t>
      </w:r>
      <w:r>
        <w:rPr>
          <w:rFonts w:ascii="宋体" w:eastAsia="宋体" w:hAnsi="宋体" w:cs="宋体"/>
        </w:rPr>
        <w:t>2016</w:t>
      </w:r>
      <w:r>
        <w:rPr>
          <w:rFonts w:ascii="宋体" w:eastAsia="宋体" w:hAnsi="宋体" w:cs="宋体" w:hint="eastAsia"/>
        </w:rPr>
        <w:t>年和记电讯春茗晚会到此圆满结束，谢谢大家！！</w:t>
      </w:r>
    </w:p>
    <w:p w:rsidR="002F6F72" w:rsidRDefault="002F6F72" w:rsidP="00173081">
      <w:pPr>
        <w:tabs>
          <w:tab w:val="left" w:pos="3225"/>
        </w:tabs>
      </w:pPr>
    </w:p>
    <w:sectPr w:rsidR="002F6F7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F72" w:rsidRDefault="002F6F72" w:rsidP="006B3F1B">
      <w:pPr>
        <w:spacing w:after="0"/>
      </w:pPr>
      <w:r>
        <w:separator/>
      </w:r>
    </w:p>
  </w:endnote>
  <w:endnote w:type="continuationSeparator" w:id="1">
    <w:p w:rsidR="002F6F72" w:rsidRDefault="002F6F72" w:rsidP="006B3F1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altName w:val="Lingoes Unicode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ingoes Unicode">
    <w:altName w:val="hakuyoxingshu7000"/>
    <w:panose1 w:val="020B0604020202020204"/>
    <w:charset w:val="86"/>
    <w:family w:val="swiss"/>
    <w:pitch w:val="variable"/>
    <w:sig w:usb0="A00002FF" w:usb1="190FFFFF" w:usb2="00000010" w:usb3="00000000" w:csb0="003E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F72" w:rsidRDefault="002F6F72" w:rsidP="006B3F1B">
      <w:pPr>
        <w:spacing w:after="0"/>
      </w:pPr>
      <w:r>
        <w:separator/>
      </w:r>
    </w:p>
  </w:footnote>
  <w:footnote w:type="continuationSeparator" w:id="1">
    <w:p w:rsidR="002F6F72" w:rsidRDefault="002F6F72" w:rsidP="006B3F1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oNotShadeFormData/>
  <w:characterSpacingControl w:val="doNotCompress"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1D50"/>
    <w:rsid w:val="000015F1"/>
    <w:rsid w:val="00006A1A"/>
    <w:rsid w:val="00016E62"/>
    <w:rsid w:val="000218E4"/>
    <w:rsid w:val="00023C95"/>
    <w:rsid w:val="00030CAC"/>
    <w:rsid w:val="0003672F"/>
    <w:rsid w:val="000500CA"/>
    <w:rsid w:val="0006769A"/>
    <w:rsid w:val="00070503"/>
    <w:rsid w:val="00084C3E"/>
    <w:rsid w:val="00090BDD"/>
    <w:rsid w:val="000A359B"/>
    <w:rsid w:val="000A571D"/>
    <w:rsid w:val="000B361C"/>
    <w:rsid w:val="000B5216"/>
    <w:rsid w:val="000E1D1A"/>
    <w:rsid w:val="000E2B1F"/>
    <w:rsid w:val="000F1E80"/>
    <w:rsid w:val="00105D0B"/>
    <w:rsid w:val="00110EED"/>
    <w:rsid w:val="001321D9"/>
    <w:rsid w:val="0013328B"/>
    <w:rsid w:val="00142439"/>
    <w:rsid w:val="00145E17"/>
    <w:rsid w:val="00160328"/>
    <w:rsid w:val="00163C38"/>
    <w:rsid w:val="00172209"/>
    <w:rsid w:val="00172795"/>
    <w:rsid w:val="00173081"/>
    <w:rsid w:val="00175F98"/>
    <w:rsid w:val="0017700B"/>
    <w:rsid w:val="00196FBC"/>
    <w:rsid w:val="001A228C"/>
    <w:rsid w:val="001A438A"/>
    <w:rsid w:val="001C02FA"/>
    <w:rsid w:val="001C0D96"/>
    <w:rsid w:val="001D4EE8"/>
    <w:rsid w:val="001E259C"/>
    <w:rsid w:val="001E533C"/>
    <w:rsid w:val="001E71E5"/>
    <w:rsid w:val="001F1EC2"/>
    <w:rsid w:val="00200D06"/>
    <w:rsid w:val="00201D40"/>
    <w:rsid w:val="00211339"/>
    <w:rsid w:val="00223945"/>
    <w:rsid w:val="00226321"/>
    <w:rsid w:val="00241226"/>
    <w:rsid w:val="002425A4"/>
    <w:rsid w:val="0025041B"/>
    <w:rsid w:val="002560E1"/>
    <w:rsid w:val="002660DD"/>
    <w:rsid w:val="0027313B"/>
    <w:rsid w:val="002932C1"/>
    <w:rsid w:val="0029361E"/>
    <w:rsid w:val="00297FB8"/>
    <w:rsid w:val="002B62F0"/>
    <w:rsid w:val="002D3C65"/>
    <w:rsid w:val="002D4804"/>
    <w:rsid w:val="002D5C12"/>
    <w:rsid w:val="002E0949"/>
    <w:rsid w:val="002E474E"/>
    <w:rsid w:val="002F6F72"/>
    <w:rsid w:val="0030272A"/>
    <w:rsid w:val="00303845"/>
    <w:rsid w:val="003102C1"/>
    <w:rsid w:val="00311B42"/>
    <w:rsid w:val="00317851"/>
    <w:rsid w:val="00323B43"/>
    <w:rsid w:val="00324226"/>
    <w:rsid w:val="00325F14"/>
    <w:rsid w:val="00343D2D"/>
    <w:rsid w:val="00356F58"/>
    <w:rsid w:val="00364635"/>
    <w:rsid w:val="0036473E"/>
    <w:rsid w:val="003719FB"/>
    <w:rsid w:val="00385F5F"/>
    <w:rsid w:val="00385F92"/>
    <w:rsid w:val="00385FB3"/>
    <w:rsid w:val="0039465A"/>
    <w:rsid w:val="00394A18"/>
    <w:rsid w:val="003B2716"/>
    <w:rsid w:val="003B38B2"/>
    <w:rsid w:val="003C07BE"/>
    <w:rsid w:val="003D0D79"/>
    <w:rsid w:val="003D37D8"/>
    <w:rsid w:val="003D7208"/>
    <w:rsid w:val="003F32C2"/>
    <w:rsid w:val="003F3695"/>
    <w:rsid w:val="003F5EDB"/>
    <w:rsid w:val="004006C4"/>
    <w:rsid w:val="004022F1"/>
    <w:rsid w:val="004047E8"/>
    <w:rsid w:val="00406887"/>
    <w:rsid w:val="004259EE"/>
    <w:rsid w:val="00426133"/>
    <w:rsid w:val="00433B61"/>
    <w:rsid w:val="004358AB"/>
    <w:rsid w:val="00442A43"/>
    <w:rsid w:val="004462D3"/>
    <w:rsid w:val="00472289"/>
    <w:rsid w:val="0047298D"/>
    <w:rsid w:val="00473AE6"/>
    <w:rsid w:val="004928E5"/>
    <w:rsid w:val="004B6D7F"/>
    <w:rsid w:val="004C1D45"/>
    <w:rsid w:val="004C4288"/>
    <w:rsid w:val="004D276C"/>
    <w:rsid w:val="004E747F"/>
    <w:rsid w:val="004F7121"/>
    <w:rsid w:val="005046EF"/>
    <w:rsid w:val="00514F10"/>
    <w:rsid w:val="00521056"/>
    <w:rsid w:val="0052334C"/>
    <w:rsid w:val="00524782"/>
    <w:rsid w:val="005338E1"/>
    <w:rsid w:val="00535F54"/>
    <w:rsid w:val="00536CE6"/>
    <w:rsid w:val="0055196D"/>
    <w:rsid w:val="005535C5"/>
    <w:rsid w:val="005712C5"/>
    <w:rsid w:val="00574E8E"/>
    <w:rsid w:val="0058090D"/>
    <w:rsid w:val="005874F7"/>
    <w:rsid w:val="005A7B94"/>
    <w:rsid w:val="005B5487"/>
    <w:rsid w:val="005B60AC"/>
    <w:rsid w:val="005C005E"/>
    <w:rsid w:val="005C270D"/>
    <w:rsid w:val="005C37D2"/>
    <w:rsid w:val="005C3A62"/>
    <w:rsid w:val="005C77C2"/>
    <w:rsid w:val="005D51CD"/>
    <w:rsid w:val="005D5366"/>
    <w:rsid w:val="005E6354"/>
    <w:rsid w:val="005F454F"/>
    <w:rsid w:val="005F67C9"/>
    <w:rsid w:val="00612624"/>
    <w:rsid w:val="00616CDB"/>
    <w:rsid w:val="00625850"/>
    <w:rsid w:val="00631DF6"/>
    <w:rsid w:val="00640E5E"/>
    <w:rsid w:val="006447D9"/>
    <w:rsid w:val="00651089"/>
    <w:rsid w:val="00657AF3"/>
    <w:rsid w:val="00671031"/>
    <w:rsid w:val="00681F16"/>
    <w:rsid w:val="00684348"/>
    <w:rsid w:val="0069150E"/>
    <w:rsid w:val="00697B9D"/>
    <w:rsid w:val="006A0215"/>
    <w:rsid w:val="006B3F1B"/>
    <w:rsid w:val="006B5617"/>
    <w:rsid w:val="006C030D"/>
    <w:rsid w:val="006C244D"/>
    <w:rsid w:val="006D70C9"/>
    <w:rsid w:val="006E0456"/>
    <w:rsid w:val="006E647F"/>
    <w:rsid w:val="006E79A5"/>
    <w:rsid w:val="006F2B90"/>
    <w:rsid w:val="006F7E9B"/>
    <w:rsid w:val="0070260F"/>
    <w:rsid w:val="00704BEB"/>
    <w:rsid w:val="0070583D"/>
    <w:rsid w:val="00717EFA"/>
    <w:rsid w:val="0072403F"/>
    <w:rsid w:val="00731AF9"/>
    <w:rsid w:val="007328C5"/>
    <w:rsid w:val="00740E13"/>
    <w:rsid w:val="00746615"/>
    <w:rsid w:val="00757858"/>
    <w:rsid w:val="0076300B"/>
    <w:rsid w:val="007701A8"/>
    <w:rsid w:val="00775E52"/>
    <w:rsid w:val="0078145B"/>
    <w:rsid w:val="00784502"/>
    <w:rsid w:val="00794131"/>
    <w:rsid w:val="00795BC3"/>
    <w:rsid w:val="007A2F60"/>
    <w:rsid w:val="007A5B70"/>
    <w:rsid w:val="007A7A3E"/>
    <w:rsid w:val="007B3B76"/>
    <w:rsid w:val="007D1291"/>
    <w:rsid w:val="007D2BDD"/>
    <w:rsid w:val="007D5524"/>
    <w:rsid w:val="007F3784"/>
    <w:rsid w:val="00820D1F"/>
    <w:rsid w:val="00824B7B"/>
    <w:rsid w:val="00834E2C"/>
    <w:rsid w:val="00847E8C"/>
    <w:rsid w:val="00850A70"/>
    <w:rsid w:val="008614A0"/>
    <w:rsid w:val="00866E4D"/>
    <w:rsid w:val="00883E2E"/>
    <w:rsid w:val="00896869"/>
    <w:rsid w:val="00896E73"/>
    <w:rsid w:val="008A5DE2"/>
    <w:rsid w:val="008A647E"/>
    <w:rsid w:val="008B7726"/>
    <w:rsid w:val="008C09A8"/>
    <w:rsid w:val="008C37A1"/>
    <w:rsid w:val="008C46BA"/>
    <w:rsid w:val="008D0FED"/>
    <w:rsid w:val="008D5524"/>
    <w:rsid w:val="008E2E07"/>
    <w:rsid w:val="008F0E6A"/>
    <w:rsid w:val="008F4CC1"/>
    <w:rsid w:val="009023ED"/>
    <w:rsid w:val="00911AAB"/>
    <w:rsid w:val="00912BF6"/>
    <w:rsid w:val="00927467"/>
    <w:rsid w:val="00932AD9"/>
    <w:rsid w:val="009356E3"/>
    <w:rsid w:val="00944E0E"/>
    <w:rsid w:val="009465D5"/>
    <w:rsid w:val="0095110B"/>
    <w:rsid w:val="0097328C"/>
    <w:rsid w:val="00974C23"/>
    <w:rsid w:val="00977341"/>
    <w:rsid w:val="0097764A"/>
    <w:rsid w:val="0099373E"/>
    <w:rsid w:val="009A382C"/>
    <w:rsid w:val="009A3DAB"/>
    <w:rsid w:val="009B2924"/>
    <w:rsid w:val="009B4209"/>
    <w:rsid w:val="009B5D7F"/>
    <w:rsid w:val="009B6F50"/>
    <w:rsid w:val="009C3E60"/>
    <w:rsid w:val="009E0337"/>
    <w:rsid w:val="009E58A6"/>
    <w:rsid w:val="009F5E08"/>
    <w:rsid w:val="00A33FD6"/>
    <w:rsid w:val="00A4129F"/>
    <w:rsid w:val="00A42E0C"/>
    <w:rsid w:val="00A4789C"/>
    <w:rsid w:val="00A64A37"/>
    <w:rsid w:val="00A81653"/>
    <w:rsid w:val="00A84948"/>
    <w:rsid w:val="00A90588"/>
    <w:rsid w:val="00A9188F"/>
    <w:rsid w:val="00A93419"/>
    <w:rsid w:val="00A94626"/>
    <w:rsid w:val="00A94AED"/>
    <w:rsid w:val="00A96704"/>
    <w:rsid w:val="00AA0BD0"/>
    <w:rsid w:val="00AA2E10"/>
    <w:rsid w:val="00AC1048"/>
    <w:rsid w:val="00AE0354"/>
    <w:rsid w:val="00AF12D1"/>
    <w:rsid w:val="00AF479C"/>
    <w:rsid w:val="00AF6ACC"/>
    <w:rsid w:val="00AF6D4B"/>
    <w:rsid w:val="00AF7219"/>
    <w:rsid w:val="00B01D5B"/>
    <w:rsid w:val="00B13118"/>
    <w:rsid w:val="00B16667"/>
    <w:rsid w:val="00B234AF"/>
    <w:rsid w:val="00B2504D"/>
    <w:rsid w:val="00B26B17"/>
    <w:rsid w:val="00B270B1"/>
    <w:rsid w:val="00B3409D"/>
    <w:rsid w:val="00B458DA"/>
    <w:rsid w:val="00B52AFF"/>
    <w:rsid w:val="00B616B2"/>
    <w:rsid w:val="00B77889"/>
    <w:rsid w:val="00B8247C"/>
    <w:rsid w:val="00B84F89"/>
    <w:rsid w:val="00B850A6"/>
    <w:rsid w:val="00B92DD1"/>
    <w:rsid w:val="00BA30EA"/>
    <w:rsid w:val="00BA3F25"/>
    <w:rsid w:val="00BA71C0"/>
    <w:rsid w:val="00BB0700"/>
    <w:rsid w:val="00BC33C9"/>
    <w:rsid w:val="00BC35AC"/>
    <w:rsid w:val="00BD2ADF"/>
    <w:rsid w:val="00BF0571"/>
    <w:rsid w:val="00C06F5D"/>
    <w:rsid w:val="00C233A0"/>
    <w:rsid w:val="00C24A37"/>
    <w:rsid w:val="00C31052"/>
    <w:rsid w:val="00C33AEA"/>
    <w:rsid w:val="00C37EEC"/>
    <w:rsid w:val="00C43402"/>
    <w:rsid w:val="00C4513A"/>
    <w:rsid w:val="00C51513"/>
    <w:rsid w:val="00C71454"/>
    <w:rsid w:val="00C738DE"/>
    <w:rsid w:val="00C75CEC"/>
    <w:rsid w:val="00C760C5"/>
    <w:rsid w:val="00C80348"/>
    <w:rsid w:val="00C80512"/>
    <w:rsid w:val="00C8364A"/>
    <w:rsid w:val="00C86687"/>
    <w:rsid w:val="00C976FD"/>
    <w:rsid w:val="00CA35B8"/>
    <w:rsid w:val="00CA4075"/>
    <w:rsid w:val="00CD381C"/>
    <w:rsid w:val="00CF1869"/>
    <w:rsid w:val="00CF48A2"/>
    <w:rsid w:val="00CF5ADF"/>
    <w:rsid w:val="00D000EA"/>
    <w:rsid w:val="00D0266A"/>
    <w:rsid w:val="00D2363B"/>
    <w:rsid w:val="00D31D50"/>
    <w:rsid w:val="00D425BF"/>
    <w:rsid w:val="00D469F1"/>
    <w:rsid w:val="00D4794C"/>
    <w:rsid w:val="00D63BA6"/>
    <w:rsid w:val="00D65772"/>
    <w:rsid w:val="00D71B20"/>
    <w:rsid w:val="00D77799"/>
    <w:rsid w:val="00D82FD4"/>
    <w:rsid w:val="00D8706A"/>
    <w:rsid w:val="00D92ED2"/>
    <w:rsid w:val="00DA19BE"/>
    <w:rsid w:val="00DB7956"/>
    <w:rsid w:val="00DD1EFE"/>
    <w:rsid w:val="00DF6C99"/>
    <w:rsid w:val="00E00E2D"/>
    <w:rsid w:val="00E04EB8"/>
    <w:rsid w:val="00E14F93"/>
    <w:rsid w:val="00E22692"/>
    <w:rsid w:val="00E31040"/>
    <w:rsid w:val="00E313BC"/>
    <w:rsid w:val="00E401B9"/>
    <w:rsid w:val="00E43325"/>
    <w:rsid w:val="00E4387A"/>
    <w:rsid w:val="00E44E45"/>
    <w:rsid w:val="00E45D91"/>
    <w:rsid w:val="00E5333B"/>
    <w:rsid w:val="00E7090A"/>
    <w:rsid w:val="00E75D1E"/>
    <w:rsid w:val="00EA0F92"/>
    <w:rsid w:val="00EB4801"/>
    <w:rsid w:val="00EB7296"/>
    <w:rsid w:val="00ED2048"/>
    <w:rsid w:val="00ED79D1"/>
    <w:rsid w:val="00EE4E19"/>
    <w:rsid w:val="00EF6093"/>
    <w:rsid w:val="00EF75F7"/>
    <w:rsid w:val="00F00C60"/>
    <w:rsid w:val="00F065EC"/>
    <w:rsid w:val="00F07D45"/>
    <w:rsid w:val="00F160D5"/>
    <w:rsid w:val="00F34964"/>
    <w:rsid w:val="00F35500"/>
    <w:rsid w:val="00F45495"/>
    <w:rsid w:val="00F4678C"/>
    <w:rsid w:val="00F61F46"/>
    <w:rsid w:val="00F61FA5"/>
    <w:rsid w:val="00F72F07"/>
    <w:rsid w:val="00F80261"/>
    <w:rsid w:val="00F90646"/>
    <w:rsid w:val="00F92C1B"/>
    <w:rsid w:val="00F95F41"/>
    <w:rsid w:val="00F96650"/>
    <w:rsid w:val="00F9738D"/>
    <w:rsid w:val="00FA1981"/>
    <w:rsid w:val="00FB529B"/>
    <w:rsid w:val="00FB6C5C"/>
    <w:rsid w:val="00FC176F"/>
    <w:rsid w:val="00FE5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微软雅黑" w:hAnsi="Calibr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rsid w:val="00C836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C8364A"/>
    <w:rPr>
      <w:rFonts w:ascii="宋体" w:eastAsia="宋体" w:hAnsi="宋体" w:cs="Times New Roman"/>
      <w:sz w:val="24"/>
    </w:rPr>
  </w:style>
  <w:style w:type="paragraph" w:styleId="Header">
    <w:name w:val="header"/>
    <w:basedOn w:val="Normal"/>
    <w:link w:val="HeaderChar"/>
    <w:uiPriority w:val="99"/>
    <w:semiHidden/>
    <w:rsid w:val="006B3F1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B3F1B"/>
    <w:rPr>
      <w:rFonts w:ascii="Tahoma" w:hAnsi="Tahoma" w:cs="Times New Roman"/>
      <w:sz w:val="18"/>
    </w:rPr>
  </w:style>
  <w:style w:type="paragraph" w:styleId="Footer">
    <w:name w:val="footer"/>
    <w:basedOn w:val="Normal"/>
    <w:link w:val="FooterChar"/>
    <w:uiPriority w:val="99"/>
    <w:semiHidden/>
    <w:rsid w:val="006B3F1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B3F1B"/>
    <w:rPr>
      <w:rFonts w:ascii="Tahoma" w:hAnsi="Tahoma" w:cs="Times New Roman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405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5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666</TotalTime>
  <Pages>8</Pages>
  <Words>766</Words>
  <Characters>4368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jadelan</cp:lastModifiedBy>
  <cp:revision>300</cp:revision>
  <dcterms:created xsi:type="dcterms:W3CDTF">2008-09-11T17:20:00Z</dcterms:created>
  <dcterms:modified xsi:type="dcterms:W3CDTF">2016-03-04T01:17:00Z</dcterms:modified>
</cp:coreProperties>
</file>